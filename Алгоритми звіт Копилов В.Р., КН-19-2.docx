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45404" w14:textId="77777777" w:rsidR="002D4331" w:rsidRPr="002D4331" w:rsidRDefault="002D4331" w:rsidP="002D433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2D4331">
        <w:rPr>
          <w:rFonts w:ascii="Times New Roman" w:hAnsi="Times New Roman"/>
          <w:caps/>
          <w:sz w:val="28"/>
          <w:szCs w:val="28"/>
        </w:rPr>
        <w:t>Житомирський державний технологічний університет</w:t>
      </w:r>
    </w:p>
    <w:p w14:paraId="2797CF78" w14:textId="77777777" w:rsidR="002D4331" w:rsidRPr="002D4331" w:rsidRDefault="002D4331" w:rsidP="002D43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4331">
        <w:rPr>
          <w:rFonts w:ascii="Times New Roman" w:hAnsi="Times New Roman"/>
          <w:sz w:val="24"/>
          <w:szCs w:val="24"/>
        </w:rPr>
        <w:t xml:space="preserve">Факультет інформаційно-комп’ютерних технологій </w:t>
      </w:r>
    </w:p>
    <w:p w14:paraId="05FEFEA9" w14:textId="77777777" w:rsidR="002D4331" w:rsidRPr="002D4331" w:rsidRDefault="002D4331" w:rsidP="002D433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4331">
        <w:rPr>
          <w:rFonts w:ascii="Times New Roman" w:hAnsi="Times New Roman"/>
          <w:sz w:val="24"/>
          <w:szCs w:val="24"/>
        </w:rPr>
        <w:t>Кафедра комп'ютерних наук</w:t>
      </w:r>
    </w:p>
    <w:p w14:paraId="3DEA139A" w14:textId="77777777" w:rsidR="004848EA" w:rsidRP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7FED349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5FC7747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178BDE1" w14:textId="77777777" w:rsidR="004848EA" w:rsidRP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0192779" w14:textId="77777777" w:rsidR="004848EA" w:rsidRP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7A2B54F4" w14:textId="77777777" w:rsidR="004848EA" w:rsidRP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B671CC8" w14:textId="77777777" w:rsidR="004848EA" w:rsidRP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DC82681" w14:textId="77777777" w:rsid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27A1AD3" w14:textId="77777777" w:rsid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163E327" w14:textId="77777777" w:rsidR="004848EA" w:rsidRP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00E021F" w14:textId="77777777" w:rsidR="004848EA" w:rsidRPr="004848EA" w:rsidRDefault="004848EA" w:rsidP="004848E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4742684" w14:textId="77777777" w:rsidR="004848EA" w:rsidRDefault="004848EA" w:rsidP="004848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40"/>
          <w:szCs w:val="40"/>
        </w:rPr>
      </w:pPr>
      <w:r w:rsidRPr="004848EA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 xml:space="preserve">Звіт з </w:t>
      </w:r>
      <w:r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лабораторних робіт</w:t>
      </w:r>
    </w:p>
    <w:p w14:paraId="26F68C31" w14:textId="77777777" w:rsidR="00897EBF" w:rsidRDefault="00897EBF" w:rsidP="004848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 xml:space="preserve">з предмету </w:t>
      </w:r>
    </w:p>
    <w:p w14:paraId="5B6CFF8D" w14:textId="77777777" w:rsidR="004848EA" w:rsidRPr="004848EA" w:rsidRDefault="00897EBF" w:rsidP="004848E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«Алгоритми та структури даних</w:t>
      </w:r>
      <w:r w:rsidR="004848EA">
        <w:rPr>
          <w:rFonts w:ascii="Times New Roman" w:eastAsia="Times New Roman" w:hAnsi="Times New Roman"/>
          <w:b/>
          <w:bCs/>
          <w:color w:val="000000"/>
          <w:sz w:val="40"/>
          <w:szCs w:val="40"/>
        </w:rPr>
        <w:t>»</w:t>
      </w:r>
    </w:p>
    <w:p w14:paraId="7F94B68F" w14:textId="77777777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072C9333" w14:textId="77777777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5417B9C2" w14:textId="77777777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2D3E2417" w14:textId="77777777" w:rsid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43FB4D50" w14:textId="77777777" w:rsid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1AD1D06E" w14:textId="77777777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</w:p>
    <w:p w14:paraId="7E35C1AE" w14:textId="3BC266E0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  <w:r w:rsidRPr="004848EA">
        <w:rPr>
          <w:rFonts w:ascii="Times New Roman" w:eastAsia="Times New Roman" w:hAnsi="Times New Roman"/>
          <w:sz w:val="28"/>
          <w:szCs w:val="28"/>
        </w:rPr>
        <w:t>студент</w:t>
      </w:r>
      <w:r w:rsidR="005C4711">
        <w:rPr>
          <w:rFonts w:ascii="Times New Roman" w:eastAsia="Times New Roman" w:hAnsi="Times New Roman"/>
          <w:sz w:val="28"/>
          <w:szCs w:val="28"/>
        </w:rPr>
        <w:t>а</w:t>
      </w:r>
      <w:r w:rsidR="002F5477">
        <w:rPr>
          <w:rFonts w:ascii="Times New Roman" w:eastAsia="Times New Roman" w:hAnsi="Times New Roman"/>
          <w:sz w:val="28"/>
          <w:szCs w:val="28"/>
        </w:rPr>
        <w:t xml:space="preserve"> І курсу групи </w:t>
      </w:r>
      <w:r w:rsidR="00E46A98">
        <w:rPr>
          <w:rFonts w:ascii="Times New Roman" w:eastAsia="Times New Roman" w:hAnsi="Times New Roman"/>
          <w:sz w:val="28"/>
          <w:szCs w:val="28"/>
        </w:rPr>
        <w:t>КН</w:t>
      </w:r>
      <w:r w:rsidR="002F5477">
        <w:rPr>
          <w:rFonts w:ascii="Times New Roman" w:eastAsia="Times New Roman" w:hAnsi="Times New Roman"/>
          <w:sz w:val="28"/>
          <w:szCs w:val="28"/>
        </w:rPr>
        <w:t>-19-</w:t>
      </w:r>
      <w:r w:rsidR="00E46A98">
        <w:rPr>
          <w:rFonts w:ascii="Times New Roman" w:eastAsia="Times New Roman" w:hAnsi="Times New Roman"/>
          <w:sz w:val="28"/>
          <w:szCs w:val="28"/>
        </w:rPr>
        <w:t>2</w:t>
      </w:r>
    </w:p>
    <w:p w14:paraId="6F54397A" w14:textId="0E5E85D4" w:rsidR="004848EA" w:rsidRPr="004848EA" w:rsidRDefault="004848EA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  <w:u w:val="single"/>
        </w:rPr>
      </w:pPr>
      <w:r w:rsidRPr="004848EA">
        <w:rPr>
          <w:rFonts w:ascii="Times New Roman" w:eastAsia="Times New Roman" w:hAnsi="Times New Roman"/>
          <w:noProof/>
          <w:sz w:val="28"/>
          <w:szCs w:val="28"/>
        </w:rPr>
        <w:t>спеціальності 12</w:t>
      </w:r>
      <w:r w:rsidR="00E46A98">
        <w:rPr>
          <w:rFonts w:ascii="Times New Roman" w:eastAsia="Times New Roman" w:hAnsi="Times New Roman"/>
          <w:noProof/>
          <w:sz w:val="28"/>
          <w:szCs w:val="28"/>
        </w:rPr>
        <w:t>2</w:t>
      </w:r>
      <w:r w:rsidRPr="004848EA">
        <w:rPr>
          <w:rFonts w:ascii="Times New Roman" w:eastAsia="Times New Roman" w:hAnsi="Times New Roman"/>
          <w:noProof/>
          <w:sz w:val="28"/>
          <w:szCs w:val="28"/>
        </w:rPr>
        <w:t xml:space="preserve"> «</w:t>
      </w:r>
      <w:r w:rsidR="00E46A98">
        <w:rPr>
          <w:rFonts w:ascii="Times New Roman" w:eastAsia="Times New Roman" w:hAnsi="Times New Roman"/>
          <w:noProof/>
          <w:sz w:val="28"/>
          <w:szCs w:val="28"/>
        </w:rPr>
        <w:t>Комп'ютерні науки</w:t>
      </w:r>
      <w:r w:rsidRPr="004848EA">
        <w:rPr>
          <w:rFonts w:ascii="Times New Roman" w:eastAsia="Times New Roman" w:hAnsi="Times New Roman"/>
          <w:noProof/>
          <w:sz w:val="28"/>
          <w:szCs w:val="28"/>
        </w:rPr>
        <w:t>»</w:t>
      </w:r>
    </w:p>
    <w:p w14:paraId="0D2DF489" w14:textId="190D17DD" w:rsidR="004848EA" w:rsidRPr="005C4711" w:rsidRDefault="00E46A98" w:rsidP="004848EA">
      <w:pPr>
        <w:spacing w:after="0" w:line="240" w:lineRule="auto"/>
        <w:ind w:left="4395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Копилова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Владислава Руслановича</w:t>
      </w:r>
    </w:p>
    <w:p w14:paraId="370ADEF2" w14:textId="77777777" w:rsidR="004848EA" w:rsidRPr="004848EA" w:rsidRDefault="004848EA" w:rsidP="004848EA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8"/>
          <w:u w:val="single"/>
        </w:rPr>
      </w:pPr>
    </w:p>
    <w:p w14:paraId="3717C614" w14:textId="77777777" w:rsidR="004848EA" w:rsidRPr="004848EA" w:rsidRDefault="004848EA" w:rsidP="004848EA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14:paraId="2616B0C7" w14:textId="77777777" w:rsidR="004848EA" w:rsidRPr="004848EA" w:rsidRDefault="004848EA" w:rsidP="004848EA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14:paraId="4F888F05" w14:textId="77777777" w:rsidR="004848EA" w:rsidRPr="004848EA" w:rsidRDefault="004848EA" w:rsidP="004848EA">
      <w:pPr>
        <w:spacing w:after="0" w:line="240" w:lineRule="auto"/>
        <w:jc w:val="both"/>
        <w:rPr>
          <w:rFonts w:ascii="Times New Roman" w:eastAsia="Times New Roman" w:hAnsi="Times New Roman"/>
          <w:bCs/>
          <w:sz w:val="16"/>
          <w:szCs w:val="16"/>
        </w:rPr>
      </w:pPr>
    </w:p>
    <w:p w14:paraId="44E38CA8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6897DAB3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4AE04C8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2FA3AE2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14B1BBDB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01808C8A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9C44A7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5028F2F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E3C058B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AD8EEB" w14:textId="77777777" w:rsidR="004848EA" w:rsidRDefault="004848EA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050BD17" w14:textId="2D804CD1" w:rsidR="004848EA" w:rsidRPr="004848EA" w:rsidRDefault="002F5477" w:rsidP="004848E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Житомир – 2020</w:t>
      </w:r>
    </w:p>
    <w:p w14:paraId="5472EE86" w14:textId="77777777" w:rsidR="004848EA" w:rsidRDefault="004848EA" w:rsidP="00954BE3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  <w:sectPr w:rsidR="004848EA" w:rsidSect="004848EA">
          <w:headerReference w:type="default" r:id="rId8"/>
          <w:pgSz w:w="11906" w:h="16838"/>
          <w:pgMar w:top="1134" w:right="567" w:bottom="567" w:left="1418" w:header="283" w:footer="283" w:gutter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18537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90371" w14:textId="4C985DEF" w:rsidR="00666D14" w:rsidRPr="004A70B2" w:rsidRDefault="00666D14" w:rsidP="00666D14">
          <w:pPr>
            <w:pStyle w:val="aff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4A70B2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E6F1A12" w14:textId="254AB392" w:rsidR="00860FFC" w:rsidRDefault="00666D14">
          <w:pPr>
            <w:pStyle w:val="11"/>
            <w:tabs>
              <w:tab w:val="right" w:leader="dot" w:pos="9911"/>
            </w:tabs>
            <w:rPr>
              <w:noProof/>
            </w:rPr>
          </w:pPr>
          <w:r w:rsidRPr="004A70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70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70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449359" w:history="1">
            <w:r w:rsidR="00860FFC" w:rsidRPr="00B60C0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Лабораторна робота №1</w:t>
            </w:r>
            <w:r w:rsidR="00860FFC">
              <w:rPr>
                <w:noProof/>
                <w:webHidden/>
              </w:rPr>
              <w:tab/>
            </w:r>
            <w:r w:rsidR="00860FFC">
              <w:rPr>
                <w:noProof/>
                <w:webHidden/>
              </w:rPr>
              <w:fldChar w:fldCharType="begin"/>
            </w:r>
            <w:r w:rsidR="00860FFC">
              <w:rPr>
                <w:noProof/>
                <w:webHidden/>
              </w:rPr>
              <w:instrText xml:space="preserve"> PAGEREF _Toc40449359 \h </w:instrText>
            </w:r>
            <w:r w:rsidR="00860FFC">
              <w:rPr>
                <w:noProof/>
                <w:webHidden/>
              </w:rPr>
            </w:r>
            <w:r w:rsidR="00860FFC">
              <w:rPr>
                <w:noProof/>
                <w:webHidden/>
              </w:rPr>
              <w:fldChar w:fldCharType="separate"/>
            </w:r>
            <w:r w:rsidR="00860FFC">
              <w:rPr>
                <w:noProof/>
                <w:webHidden/>
              </w:rPr>
              <w:t>3</w:t>
            </w:r>
            <w:r w:rsidR="00860FFC">
              <w:rPr>
                <w:noProof/>
                <w:webHidden/>
              </w:rPr>
              <w:fldChar w:fldCharType="end"/>
            </w:r>
          </w:hyperlink>
        </w:p>
        <w:p w14:paraId="2747E37B" w14:textId="65404289" w:rsidR="00860FFC" w:rsidRDefault="00860FFC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40449360" w:history="1">
            <w:r w:rsidRPr="00B60C00">
              <w:rPr>
                <w:rStyle w:val="a8"/>
                <w:rFonts w:ascii="Times New Roman" w:hAnsi="Times New Roman"/>
                <w:b/>
                <w:noProof/>
              </w:rPr>
              <w:t>Лабораторна робота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AF57" w14:textId="1F8CBE16" w:rsidR="00860FFC" w:rsidRDefault="00860FFC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40449361" w:history="1">
            <w:r w:rsidRPr="00B60C00">
              <w:rPr>
                <w:rStyle w:val="a8"/>
                <w:rFonts w:ascii="Times New Roman" w:hAnsi="Times New Roman"/>
                <w:b/>
                <w:noProof/>
              </w:rPr>
              <w:t>Лабораторна робота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6549" w14:textId="2E9C2806" w:rsidR="00860FFC" w:rsidRDefault="00860FFC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40449362" w:history="1">
            <w:r w:rsidRPr="00B60C00">
              <w:rPr>
                <w:rStyle w:val="a8"/>
                <w:rFonts w:ascii="Times New Roman" w:hAnsi="Times New Roman"/>
                <w:b/>
                <w:noProof/>
              </w:rPr>
              <w:t>Лабораторна робота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82B3" w14:textId="6243C3CC" w:rsidR="00860FFC" w:rsidRDefault="00860FFC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40449363" w:history="1">
            <w:r w:rsidRPr="00B60C00">
              <w:rPr>
                <w:rStyle w:val="a8"/>
                <w:rFonts w:ascii="Times New Roman" w:hAnsi="Times New Roman"/>
                <w:b/>
                <w:noProof/>
              </w:rPr>
              <w:t>Лабораторна робота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FD57" w14:textId="7285FD6B" w:rsidR="00666D14" w:rsidRDefault="00666D14">
          <w:r w:rsidRPr="004A70B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D31A867" w14:textId="77777777" w:rsidR="009E05F6" w:rsidRDefault="009E05F6" w:rsidP="009520F2">
      <w:pPr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2969DD3" w14:textId="27A5183B" w:rsidR="000A6E50" w:rsidRPr="00695104" w:rsidRDefault="009520F2" w:rsidP="00E85A3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70F81E0" w14:textId="77777777" w:rsidR="00BF3053" w:rsidRPr="00666D14" w:rsidRDefault="00BF3053" w:rsidP="00666D14">
      <w:pPr>
        <w:pStyle w:val="1"/>
        <w:spacing w:line="360" w:lineRule="auto"/>
        <w:jc w:val="center"/>
        <w:rPr>
          <w:rStyle w:val="afc"/>
          <w:rFonts w:ascii="Times New Roman" w:hAnsi="Times New Roman" w:cs="Times New Roman"/>
          <w:sz w:val="28"/>
          <w:szCs w:val="28"/>
        </w:rPr>
      </w:pPr>
      <w:bookmarkStart w:id="0" w:name="Лабораторна_робота_1"/>
      <w:bookmarkStart w:id="1" w:name="_Toc40449359"/>
      <w:proofErr w:type="spellStart"/>
      <w:r w:rsidRPr="00666D14">
        <w:rPr>
          <w:rStyle w:val="afc"/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666D14">
        <w:rPr>
          <w:rStyle w:val="afc"/>
          <w:rFonts w:ascii="Times New Roman" w:hAnsi="Times New Roman" w:cs="Times New Roman"/>
          <w:sz w:val="28"/>
          <w:szCs w:val="28"/>
        </w:rPr>
        <w:t xml:space="preserve"> робота №1</w:t>
      </w:r>
      <w:bookmarkEnd w:id="0"/>
      <w:bookmarkEnd w:id="1"/>
    </w:p>
    <w:p w14:paraId="019858F6" w14:textId="77777777" w:rsidR="004732A5" w:rsidRPr="004732A5" w:rsidRDefault="004732A5" w:rsidP="00666D14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732A5">
        <w:rPr>
          <w:rFonts w:ascii="Times New Roman" w:hAnsi="Times New Roman"/>
          <w:bCs/>
          <w:sz w:val="28"/>
          <w:szCs w:val="28"/>
        </w:rPr>
        <w:t xml:space="preserve">Робота з </w:t>
      </w:r>
      <w:proofErr w:type="spellStart"/>
      <w:r w:rsidRPr="004732A5">
        <w:rPr>
          <w:rFonts w:ascii="Times New Roman" w:hAnsi="Times New Roman"/>
          <w:bCs/>
          <w:sz w:val="28"/>
          <w:szCs w:val="28"/>
        </w:rPr>
        <w:t>базовими</w:t>
      </w:r>
      <w:proofErr w:type="spellEnd"/>
      <w:r w:rsidRPr="004732A5">
        <w:rPr>
          <w:rFonts w:ascii="Times New Roman" w:hAnsi="Times New Roman"/>
          <w:bCs/>
          <w:sz w:val="28"/>
          <w:szCs w:val="28"/>
        </w:rPr>
        <w:t xml:space="preserve"> типами </w:t>
      </w:r>
      <w:proofErr w:type="spellStart"/>
      <w:r w:rsidRPr="004732A5">
        <w:rPr>
          <w:rFonts w:ascii="Times New Roman" w:hAnsi="Times New Roman"/>
          <w:bCs/>
          <w:sz w:val="28"/>
          <w:szCs w:val="28"/>
        </w:rPr>
        <w:t>даних</w:t>
      </w:r>
      <w:proofErr w:type="spellEnd"/>
    </w:p>
    <w:p w14:paraId="36C4F84F" w14:textId="04A2544D" w:rsidR="004732A5" w:rsidRDefault="004732A5" w:rsidP="004732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Ціль роботи: </w:t>
      </w:r>
      <w:r>
        <w:rPr>
          <w:rFonts w:ascii="Times New Roman" w:hAnsi="Times New Roman"/>
          <w:sz w:val="28"/>
          <w:szCs w:val="28"/>
        </w:rPr>
        <w:t>отримати практичні навички по роботі з базовими типами даних.</w:t>
      </w:r>
    </w:p>
    <w:p w14:paraId="6288BA07" w14:textId="39B3057F" w:rsidR="004732A5" w:rsidRDefault="004732A5" w:rsidP="004732A5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Хід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</w:p>
    <w:p w14:paraId="5D00DF73" w14:textId="77777777" w:rsidR="006B4659" w:rsidRDefault="006B4659" w:rsidP="006B4659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E64528F" w14:textId="77777777" w:rsidR="00B10CBD" w:rsidRDefault="006B4659" w:rsidP="006B465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3E6B85F" w14:textId="5B9673FF" w:rsidR="004732A5" w:rsidRDefault="006B4659" w:rsidP="001C124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цьому завданні була використана структура</w:t>
      </w:r>
      <w:r w:rsidR="00B10CBD">
        <w:rPr>
          <w:rFonts w:ascii="Times New Roman" w:hAnsi="Times New Roman"/>
          <w:sz w:val="28"/>
          <w:szCs w:val="28"/>
        </w:rPr>
        <w:t xml:space="preserve">, яка містить </w:t>
      </w:r>
      <w:r>
        <w:rPr>
          <w:rFonts w:ascii="Times New Roman" w:hAnsi="Times New Roman"/>
          <w:sz w:val="28"/>
          <w:szCs w:val="28"/>
        </w:rPr>
        <w:t>бітов</w:t>
      </w:r>
      <w:r w:rsidR="00B10CBD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пол</w:t>
      </w:r>
      <w:r w:rsidR="00B10CBD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.</w:t>
      </w:r>
      <w:r w:rsidR="00FB7B61">
        <w:rPr>
          <w:rFonts w:ascii="Times New Roman" w:hAnsi="Times New Roman"/>
          <w:sz w:val="28"/>
          <w:szCs w:val="28"/>
        </w:rPr>
        <w:t xml:space="preserve"> Це забезпечить програмі використовувати значно менше пам’яті, </w:t>
      </w:r>
      <w:r w:rsidR="00C71A26">
        <w:rPr>
          <w:rFonts w:ascii="Times New Roman" w:hAnsi="Times New Roman"/>
          <w:sz w:val="28"/>
          <w:szCs w:val="28"/>
        </w:rPr>
        <w:t>адже ми самі зазначаємо скільки пам’яті буде використовуватися.</w:t>
      </w:r>
      <w:r w:rsidR="001C1242">
        <w:rPr>
          <w:rFonts w:ascii="Times New Roman" w:hAnsi="Times New Roman"/>
          <w:sz w:val="28"/>
          <w:szCs w:val="28"/>
        </w:rPr>
        <w:t xml:space="preserve"> Ми використовуємо пам’ять, яка обов’язково буде використовуватись, а іншу можна використати для занесення в іншу змінну.</w:t>
      </w:r>
    </w:p>
    <w:p w14:paraId="657671F5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FEB6B9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>nHours</w:t>
      </w:r>
      <w:proofErr w:type="spell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45B48E34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>nMin</w:t>
      </w:r>
      <w:proofErr w:type="spell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6;</w:t>
      </w:r>
    </w:p>
    <w:p w14:paraId="3AC0472B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>nSec</w:t>
      </w:r>
      <w:proofErr w:type="spell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6;</w:t>
      </w:r>
    </w:p>
    <w:p w14:paraId="7D771422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>nDay</w:t>
      </w:r>
      <w:proofErr w:type="spell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5C4C628C" w14:textId="77777777" w:rsidR="00041781" w:rsidRPr="0004178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78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>nMonth</w:t>
      </w:r>
      <w:proofErr w:type="spell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796D7AFC" w14:textId="7359CD4B" w:rsidR="00041781" w:rsidRPr="000E21D1" w:rsidRDefault="00041781" w:rsidP="0004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7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1D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1D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>nYear</w:t>
      </w:r>
      <w:proofErr w:type="spellEnd"/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26D34" w:rsidRPr="009B53A8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0E21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E1D53" w14:textId="52F454F3" w:rsidR="00041781" w:rsidRDefault="00041781" w:rsidP="00041781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BDE13" w14:textId="3EC45FC6" w:rsidR="00041781" w:rsidRDefault="00041781" w:rsidP="00041781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5E51282" w14:textId="3EA9B5E0" w:rsidR="00041781" w:rsidRDefault="00726D34" w:rsidP="00726D3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D84F5" wp14:editId="567AC378">
            <wp:extent cx="2286000" cy="14956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489" cy="15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1FB4" w14:textId="6470E623" w:rsidR="00726D34" w:rsidRDefault="00726D34" w:rsidP="00726D3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Рис.1.1.Результат</w:t>
      </w:r>
    </w:p>
    <w:p w14:paraId="138B1186" w14:textId="24AAD2C0" w:rsidR="008E7698" w:rsidRDefault="00726D34" w:rsidP="008E14D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б ми ввели значну більшість кількість даних, то </w:t>
      </w:r>
      <w:r w:rsidR="008E7698">
        <w:rPr>
          <w:rFonts w:ascii="Times New Roman" w:hAnsi="Times New Roman"/>
          <w:sz w:val="28"/>
          <w:szCs w:val="28"/>
        </w:rPr>
        <w:t>у структуру було б записано тільки ту кількість пам’ят</w:t>
      </w:r>
      <w:r w:rsidR="00D9228D">
        <w:rPr>
          <w:rFonts w:ascii="Times New Roman" w:hAnsi="Times New Roman"/>
          <w:sz w:val="28"/>
          <w:szCs w:val="28"/>
        </w:rPr>
        <w:t>і</w:t>
      </w:r>
      <w:r w:rsidR="008E7698">
        <w:rPr>
          <w:rFonts w:ascii="Times New Roman" w:hAnsi="Times New Roman"/>
          <w:sz w:val="28"/>
          <w:szCs w:val="28"/>
        </w:rPr>
        <w:t>, яку ми виділили у бітових полях.</w:t>
      </w:r>
    </w:p>
    <w:p w14:paraId="06CD6CAE" w14:textId="77777777" w:rsidR="008E7698" w:rsidRDefault="008E7698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4270C2" w14:textId="77777777" w:rsidR="008E7698" w:rsidRDefault="008E7698" w:rsidP="00726D3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</w:t>
      </w:r>
    </w:p>
    <w:p w14:paraId="5A39AB46" w14:textId="1543A316" w:rsidR="00726D34" w:rsidRDefault="008E7698" w:rsidP="004B104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751F4">
        <w:rPr>
          <w:rFonts w:ascii="Times New Roman" w:hAnsi="Times New Roman"/>
          <w:sz w:val="28"/>
          <w:szCs w:val="28"/>
        </w:rPr>
        <w:t xml:space="preserve">У цьому завданні ми використовуємо об’єднання для визначення знаку числа типу </w:t>
      </w:r>
      <w:r w:rsidR="007751F4">
        <w:rPr>
          <w:rFonts w:ascii="Times New Roman" w:hAnsi="Times New Roman"/>
          <w:sz w:val="28"/>
          <w:szCs w:val="28"/>
          <w:lang w:val="en-US"/>
        </w:rPr>
        <w:t>signed</w:t>
      </w:r>
      <w:r w:rsidR="007751F4" w:rsidRPr="007751F4">
        <w:rPr>
          <w:rFonts w:ascii="Times New Roman" w:hAnsi="Times New Roman"/>
          <w:sz w:val="28"/>
          <w:szCs w:val="28"/>
        </w:rPr>
        <w:t xml:space="preserve"> </w:t>
      </w:r>
      <w:r w:rsidR="007751F4">
        <w:rPr>
          <w:rFonts w:ascii="Times New Roman" w:hAnsi="Times New Roman"/>
          <w:sz w:val="28"/>
          <w:szCs w:val="28"/>
          <w:lang w:val="en-US"/>
        </w:rPr>
        <w:t>char</w:t>
      </w:r>
      <w:r w:rsidR="007751F4">
        <w:rPr>
          <w:rFonts w:ascii="Times New Roman" w:hAnsi="Times New Roman"/>
          <w:sz w:val="28"/>
          <w:szCs w:val="28"/>
        </w:rPr>
        <w:t>, яке вводиться.</w:t>
      </w:r>
      <w:r w:rsidR="001D5373" w:rsidRPr="001D5373">
        <w:rPr>
          <w:rFonts w:ascii="Times New Roman" w:hAnsi="Times New Roman"/>
          <w:sz w:val="28"/>
          <w:szCs w:val="28"/>
        </w:rPr>
        <w:t xml:space="preserve"> </w:t>
      </w:r>
      <w:r w:rsidR="001D5373">
        <w:rPr>
          <w:rFonts w:ascii="Times New Roman" w:hAnsi="Times New Roman"/>
          <w:sz w:val="28"/>
          <w:szCs w:val="28"/>
        </w:rPr>
        <w:t xml:space="preserve">Знак числа буде записуватися в 15 біт, тому за допомогою об’єднання ми поділимо число на 16 біт. </w:t>
      </w:r>
    </w:p>
    <w:p w14:paraId="5ED4477A" w14:textId="10C6EDE9" w:rsidR="00E862B2" w:rsidRDefault="00E862B2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697F887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union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265A37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2B91AF"/>
          <w:sz w:val="19"/>
          <w:szCs w:val="19"/>
          <w:lang w:val="en-US"/>
        </w:rPr>
        <w:t>n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5FBD88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CF6E42C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69C36B0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1EADB72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3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9F198A0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4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47927D7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5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6FA244B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6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54F2C22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7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95CFADA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8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F10699D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9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3B0A5DF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10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AD81CD2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11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FD6A910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12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9209F8E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13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395F522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14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AE9FE94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</w:t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15 :</w:t>
      </w:r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DD85CE3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numbr</w:t>
      </w:r>
      <w:proofErr w:type="spellEnd"/>
      <w:proofErr w:type="gramEnd"/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06A99" w14:textId="77777777" w:rsidR="009D3D54" w:rsidRPr="009D3D54" w:rsidRDefault="009D3D54" w:rsidP="009D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D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D3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AA1CE46" w14:textId="6370F26A" w:rsidR="00E862B2" w:rsidRPr="00666D14" w:rsidRDefault="009D3D54" w:rsidP="009D3D54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}num;</w:t>
      </w:r>
    </w:p>
    <w:p w14:paraId="7F10ABE3" w14:textId="3D9F2C6F" w:rsidR="009D3D54" w:rsidRPr="00666D14" w:rsidRDefault="009D3D54" w:rsidP="009D3D54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879AA" w14:textId="7923AF81" w:rsidR="009D3D54" w:rsidRDefault="009D3D54" w:rsidP="009D3D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3EAB2" wp14:editId="13F2783F">
            <wp:extent cx="1785666" cy="698739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236" cy="7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9079" w14:textId="09AE8722" w:rsidR="009D3D54" w:rsidRDefault="009D3D54" w:rsidP="009D3D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Рис.1.2.1.Результат</w:t>
      </w:r>
    </w:p>
    <w:p w14:paraId="6807BCC2" w14:textId="0782DD33" w:rsidR="009D3D54" w:rsidRDefault="009D3D54" w:rsidP="009D3D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74B21" wp14:editId="1CDA1D30">
            <wp:extent cx="177165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A9B2" w14:textId="3C6D2E67" w:rsidR="009D3D54" w:rsidRDefault="009D3D54" w:rsidP="009D3D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Рис.1.2.2.Результат</w:t>
      </w:r>
    </w:p>
    <w:p w14:paraId="439A0ADF" w14:textId="079FE49B" w:rsidR="009D3D54" w:rsidRDefault="009D3D54" w:rsidP="009D3D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11CEC0" w14:textId="21283FC2" w:rsidR="009D3D54" w:rsidRDefault="009D3D54" w:rsidP="009D3D5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</w:t>
      </w:r>
    </w:p>
    <w:p w14:paraId="2A807028" w14:textId="77777777" w:rsidR="00A71F13" w:rsidRPr="008C497A" w:rsidRDefault="00483FA2" w:rsidP="0041577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Переповнення даних типу </w:t>
      </w:r>
      <w:r>
        <w:rPr>
          <w:rFonts w:ascii="Times New Roman" w:hAnsi="Times New Roman"/>
          <w:sz w:val="28"/>
          <w:szCs w:val="28"/>
          <w:lang w:val="en-US"/>
        </w:rPr>
        <w:t>signed</w:t>
      </w:r>
      <w:r w:rsidRPr="00483FA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Якщо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преповнює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максимально </w:t>
      </w:r>
      <w:proofErr w:type="spellStart"/>
      <w:r>
        <w:rPr>
          <w:rFonts w:ascii="Times New Roman" w:hAnsi="Times New Roman"/>
          <w:sz w:val="28"/>
          <w:szCs w:val="28"/>
        </w:rPr>
        <w:t>допустиме</w:t>
      </w:r>
      <w:proofErr w:type="spellEnd"/>
      <w:r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/>
          <w:sz w:val="28"/>
          <w:szCs w:val="28"/>
        </w:rPr>
        <w:t>виконується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кільцування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запис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F13">
        <w:rPr>
          <w:rFonts w:ascii="Times New Roman" w:hAnsi="Times New Roman"/>
          <w:sz w:val="28"/>
          <w:szCs w:val="28"/>
        </w:rPr>
        <w:t>почнеться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іншої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сторони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A71F1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A71F13">
        <w:rPr>
          <w:rFonts w:ascii="Times New Roman" w:hAnsi="Times New Roman"/>
          <w:sz w:val="28"/>
          <w:szCs w:val="28"/>
        </w:rPr>
        <w:t>даному</w:t>
      </w:r>
      <w:proofErr w:type="spellEnd"/>
      <w:r w:rsidR="00A71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F13">
        <w:rPr>
          <w:rFonts w:ascii="Times New Roman" w:hAnsi="Times New Roman"/>
          <w:sz w:val="28"/>
          <w:szCs w:val="28"/>
        </w:rPr>
        <w:t>прикладі</w:t>
      </w:r>
      <w:proofErr w:type="spellEnd"/>
      <w:r w:rsidR="00A71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F13">
        <w:rPr>
          <w:rFonts w:ascii="Times New Roman" w:hAnsi="Times New Roman"/>
          <w:sz w:val="28"/>
          <w:szCs w:val="28"/>
        </w:rPr>
        <w:t>максимальне</w:t>
      </w:r>
      <w:proofErr w:type="spellEnd"/>
      <w:r w:rsidR="00A71F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F13">
        <w:rPr>
          <w:rFonts w:ascii="Times New Roman" w:hAnsi="Times New Roman"/>
          <w:sz w:val="28"/>
          <w:szCs w:val="28"/>
        </w:rPr>
        <w:t>значення</w:t>
      </w:r>
      <w:proofErr w:type="spellEnd"/>
      <w:r w:rsidR="00A71F13">
        <w:rPr>
          <w:rFonts w:ascii="Times New Roman" w:hAnsi="Times New Roman"/>
          <w:sz w:val="28"/>
          <w:szCs w:val="28"/>
        </w:rPr>
        <w:t xml:space="preserve"> 127, але всього значень 256, 132-256 = -124</w:t>
      </w:r>
      <w:r w:rsidR="00A71F13" w:rsidRPr="008C497A">
        <w:rPr>
          <w:rFonts w:ascii="Times New Roman" w:hAnsi="Times New Roman"/>
          <w:sz w:val="28"/>
          <w:szCs w:val="28"/>
        </w:rPr>
        <w:t>;</w:t>
      </w:r>
    </w:p>
    <w:p w14:paraId="780CC529" w14:textId="77777777" w:rsidR="008C497A" w:rsidRDefault="00A71F13" w:rsidP="004157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="008C497A">
        <w:rPr>
          <w:rFonts w:ascii="Times New Roman" w:hAnsi="Times New Roman"/>
          <w:sz w:val="28"/>
          <w:szCs w:val="28"/>
        </w:rPr>
        <w:t>2</w:t>
      </w:r>
      <w:r w:rsidR="008C497A">
        <w:rPr>
          <w:rFonts w:ascii="Times New Roman" w:hAnsi="Times New Roman"/>
          <w:sz w:val="28"/>
          <w:szCs w:val="28"/>
          <w:vertAlign w:val="subscript"/>
        </w:rPr>
        <w:t>10</w:t>
      </w:r>
      <w:r w:rsidR="008C497A">
        <w:rPr>
          <w:rFonts w:ascii="Times New Roman" w:hAnsi="Times New Roman"/>
          <w:sz w:val="28"/>
          <w:szCs w:val="28"/>
        </w:rPr>
        <w:t xml:space="preserve"> = 0010</w:t>
      </w:r>
      <w:r w:rsidR="008C497A">
        <w:rPr>
          <w:rFonts w:ascii="Times New Roman" w:hAnsi="Times New Roman"/>
          <w:sz w:val="28"/>
          <w:szCs w:val="28"/>
          <w:vertAlign w:val="subscript"/>
        </w:rPr>
        <w:t>2</w:t>
      </w:r>
      <w:r w:rsidR="008C497A">
        <w:rPr>
          <w:rFonts w:ascii="Times New Roman" w:hAnsi="Times New Roman"/>
          <w:sz w:val="28"/>
          <w:szCs w:val="28"/>
        </w:rPr>
        <w:t>, 3</w:t>
      </w:r>
      <w:r w:rsidR="008C497A">
        <w:rPr>
          <w:rFonts w:ascii="Times New Roman" w:hAnsi="Times New Roman"/>
          <w:sz w:val="28"/>
          <w:szCs w:val="28"/>
          <w:vertAlign w:val="subscript"/>
        </w:rPr>
        <w:t>10</w:t>
      </w:r>
      <w:r w:rsidR="008C497A">
        <w:rPr>
          <w:rFonts w:ascii="Times New Roman" w:hAnsi="Times New Roman"/>
          <w:sz w:val="28"/>
          <w:szCs w:val="28"/>
        </w:rPr>
        <w:t xml:space="preserve"> = 0011</w:t>
      </w:r>
      <w:r w:rsidR="008C497A">
        <w:rPr>
          <w:rFonts w:ascii="Times New Roman" w:hAnsi="Times New Roman"/>
          <w:sz w:val="28"/>
          <w:szCs w:val="28"/>
          <w:vertAlign w:val="subscript"/>
        </w:rPr>
        <w:t xml:space="preserve">2  </w:t>
      </w:r>
      <w:r w:rsidR="008C497A">
        <w:rPr>
          <w:rFonts w:ascii="Times New Roman" w:hAnsi="Times New Roman"/>
          <w:sz w:val="28"/>
          <w:szCs w:val="28"/>
        </w:rPr>
        <w:t>= -1</w:t>
      </w:r>
    </w:p>
    <w:p w14:paraId="2022AD60" w14:textId="012D6AA1" w:rsidR="009D3D54" w:rsidRDefault="008C497A" w:rsidP="004157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-120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-</w:t>
      </w:r>
      <w:r w:rsidRPr="00995993">
        <w:rPr>
          <w:rFonts w:ascii="Times New Roman" w:hAnsi="Times New Roman"/>
          <w:bCs/>
          <w:color w:val="000000"/>
          <w:sz w:val="28"/>
          <w:szCs w:val="24"/>
        </w:rPr>
        <w:t>10001000</w:t>
      </w:r>
      <w:r>
        <w:rPr>
          <w:rFonts w:ascii="Times New Roman" w:hAnsi="Times New Roman"/>
          <w:bCs/>
          <w:color w:val="000000"/>
          <w:sz w:val="28"/>
          <w:szCs w:val="24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 34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Pr="00995993">
        <w:rPr>
          <w:rFonts w:ascii="Times New Roman" w:hAnsi="Times New Roman"/>
          <w:bCs/>
          <w:color w:val="000000"/>
          <w:sz w:val="28"/>
          <w:szCs w:val="28"/>
        </w:rPr>
        <w:t>00100010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="00A71F13" w:rsidRPr="008C497A">
        <w:rPr>
          <w:rFonts w:ascii="Times New Roman" w:hAnsi="Times New Roman"/>
          <w:sz w:val="28"/>
          <w:szCs w:val="28"/>
        </w:rPr>
        <w:t xml:space="preserve"> </w:t>
      </w:r>
    </w:p>
    <w:p w14:paraId="46604734" w14:textId="08434BCE" w:rsidR="008C497A" w:rsidRDefault="008C497A" w:rsidP="009D3D54">
      <w:pPr>
        <w:spacing w:after="0" w:line="360" w:lineRule="auto"/>
        <w:rPr>
          <w:rFonts w:ascii="Times New Roman" w:hAnsi="Times New Roman"/>
          <w:bCs/>
          <w:color w:val="000000"/>
          <w:sz w:val="28"/>
          <w:szCs w:val="48"/>
          <w:vertAlign w:val="subscript"/>
        </w:rPr>
      </w:pPr>
      <w:r w:rsidRPr="00383CD7">
        <w:rPr>
          <w:rFonts w:ascii="Times New Roman" w:hAnsi="Times New Roman"/>
          <w:bCs/>
          <w:color w:val="000000"/>
          <w:sz w:val="28"/>
          <w:szCs w:val="48"/>
        </w:rPr>
        <w:t>01100110</w:t>
      </w:r>
      <w:r>
        <w:rPr>
          <w:rFonts w:ascii="Times New Roman" w:hAnsi="Times New Roman"/>
          <w:bCs/>
          <w:color w:val="000000"/>
          <w:sz w:val="28"/>
          <w:szCs w:val="48"/>
          <w:vertAlign w:val="subscript"/>
        </w:rPr>
        <w:t xml:space="preserve">2 </w:t>
      </w:r>
      <w:r>
        <w:rPr>
          <w:rFonts w:ascii="Times New Roman" w:hAnsi="Times New Roman"/>
          <w:bCs/>
          <w:color w:val="000000"/>
          <w:sz w:val="28"/>
          <w:szCs w:val="48"/>
        </w:rPr>
        <w:t>= 102</w:t>
      </w:r>
      <w:r>
        <w:rPr>
          <w:rFonts w:ascii="Times New Roman" w:hAnsi="Times New Roman"/>
          <w:bCs/>
          <w:color w:val="000000"/>
          <w:sz w:val="28"/>
          <w:szCs w:val="48"/>
          <w:vertAlign w:val="subscript"/>
        </w:rPr>
        <w:t>10</w:t>
      </w:r>
    </w:p>
    <w:p w14:paraId="6A6EAA62" w14:textId="77777777" w:rsidR="003963BD" w:rsidRDefault="008C497A" w:rsidP="00415775">
      <w:pPr>
        <w:spacing w:after="0" w:line="360" w:lineRule="auto"/>
        <w:ind w:firstLine="567"/>
        <w:rPr>
          <w:rFonts w:ascii="Times New Roman" w:hAnsi="Times New Roman"/>
          <w:bCs/>
          <w:color w:val="000000"/>
          <w:sz w:val="28"/>
          <w:szCs w:val="48"/>
        </w:rPr>
      </w:pPr>
      <w:r>
        <w:rPr>
          <w:rFonts w:ascii="Times New Roman" w:hAnsi="Times New Roman"/>
          <w:bCs/>
          <w:color w:val="000000"/>
          <w:sz w:val="28"/>
          <w:szCs w:val="48"/>
        </w:rPr>
        <w:t xml:space="preserve">г) </w:t>
      </w:r>
      <w:r w:rsidR="003963BD">
        <w:rPr>
          <w:rFonts w:ascii="Times New Roman" w:hAnsi="Times New Roman"/>
          <w:sz w:val="28"/>
          <w:szCs w:val="28"/>
        </w:rPr>
        <w:t>5</w:t>
      </w:r>
      <w:r w:rsidR="003963BD">
        <w:rPr>
          <w:rFonts w:ascii="Times New Roman" w:hAnsi="Times New Roman"/>
          <w:sz w:val="28"/>
          <w:szCs w:val="28"/>
          <w:vertAlign w:val="subscript"/>
        </w:rPr>
        <w:t>10</w:t>
      </w:r>
      <w:r w:rsidR="003963BD">
        <w:rPr>
          <w:rFonts w:ascii="Times New Roman" w:hAnsi="Times New Roman"/>
          <w:sz w:val="28"/>
          <w:szCs w:val="28"/>
        </w:rPr>
        <w:t xml:space="preserve"> = 0000 0101</w:t>
      </w:r>
      <w:r w:rsidR="003963BD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color w:val="000000"/>
          <w:sz w:val="28"/>
          <w:szCs w:val="48"/>
        </w:rPr>
        <w:t xml:space="preserve"> </w:t>
      </w:r>
      <w:r w:rsidR="003963BD" w:rsidRPr="003963BD">
        <w:rPr>
          <w:rFonts w:ascii="Times New Roman" w:hAnsi="Times New Roman"/>
          <w:bCs/>
          <w:color w:val="000000"/>
          <w:sz w:val="28"/>
          <w:szCs w:val="48"/>
        </w:rPr>
        <w:t xml:space="preserve">; </w:t>
      </w:r>
    </w:p>
    <w:p w14:paraId="290FEF3A" w14:textId="77777777" w:rsidR="003963BD" w:rsidRDefault="003963BD" w:rsidP="009D3D54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Cs/>
          <w:color w:val="000000"/>
          <w:sz w:val="28"/>
          <w:szCs w:val="48"/>
        </w:rPr>
        <w:t>Зробимо</w:t>
      </w:r>
      <w:proofErr w:type="spellEnd"/>
      <w:r>
        <w:rPr>
          <w:rFonts w:ascii="Times New Roman" w:hAnsi="Times New Roman"/>
          <w:bCs/>
          <w:color w:val="000000"/>
          <w:sz w:val="28"/>
          <w:szCs w:val="4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color w:val="000000"/>
          <w:sz w:val="28"/>
          <w:szCs w:val="48"/>
        </w:rPr>
        <w:t>інверсію</w:t>
      </w:r>
      <w:proofErr w:type="spellEnd"/>
      <w:r>
        <w:rPr>
          <w:rFonts w:ascii="Times New Roman" w:hAnsi="Times New Roman"/>
          <w:bCs/>
          <w:color w:val="000000"/>
          <w:sz w:val="28"/>
          <w:szCs w:val="48"/>
        </w:rPr>
        <w:t xml:space="preserve"> :</w:t>
      </w:r>
      <w:proofErr w:type="gramEnd"/>
      <w:r>
        <w:rPr>
          <w:rFonts w:ascii="Times New Roman" w:hAnsi="Times New Roman"/>
          <w:bCs/>
          <w:color w:val="000000"/>
          <w:sz w:val="28"/>
          <w:szCs w:val="48"/>
        </w:rPr>
        <w:t xml:space="preserve"> </w:t>
      </w:r>
      <w:r>
        <w:rPr>
          <w:rFonts w:ascii="Times New Roman" w:hAnsi="Times New Roman"/>
          <w:sz w:val="28"/>
          <w:szCs w:val="28"/>
        </w:rPr>
        <w:t>1111 1010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3963BD">
        <w:rPr>
          <w:rFonts w:ascii="Times New Roman" w:hAnsi="Times New Roman"/>
          <w:sz w:val="28"/>
          <w:szCs w:val="28"/>
        </w:rPr>
        <w:t xml:space="preserve">; </w:t>
      </w:r>
    </w:p>
    <w:p w14:paraId="18BFCB05" w14:textId="328B678A" w:rsidR="008C497A" w:rsidRPr="003963BD" w:rsidRDefault="003963BD" w:rsidP="009D3D54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Дадаємо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одиниці</w:t>
      </w:r>
      <w:proofErr w:type="spellEnd"/>
      <w:r>
        <w:rPr>
          <w:rFonts w:ascii="Times New Roman" w:hAnsi="Times New Roman"/>
          <w:sz w:val="28"/>
          <w:szCs w:val="28"/>
        </w:rPr>
        <w:t>: 1111 1011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0B9C6D2D" w14:textId="5636594C" w:rsidR="00483FA2" w:rsidRPr="00483FA2" w:rsidRDefault="003963BD" w:rsidP="009D3D5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Виходить : 1111 1011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251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</w:p>
    <w:p w14:paraId="47CEA9B5" w14:textId="77777777" w:rsidR="00CD1C3C" w:rsidRDefault="003963BD" w:rsidP="004157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д) </w:t>
      </w:r>
      <w:r w:rsidR="00CD1C3C" w:rsidRPr="006C3E49">
        <w:rPr>
          <w:rFonts w:ascii="Times New Roman" w:hAnsi="Times New Roman"/>
          <w:sz w:val="28"/>
          <w:szCs w:val="28"/>
        </w:rPr>
        <w:t xml:space="preserve">&amp; - </w:t>
      </w:r>
      <w:r w:rsidR="00CD1C3C">
        <w:rPr>
          <w:rFonts w:ascii="Times New Roman" w:hAnsi="Times New Roman"/>
          <w:sz w:val="28"/>
          <w:szCs w:val="28"/>
        </w:rPr>
        <w:t>логічна операція множення.</w:t>
      </w:r>
    </w:p>
    <w:p w14:paraId="415D4798" w14:textId="72284494" w:rsidR="00CD1C3C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Операція повертає 1, якщо обидва розряди 1</w:t>
      </w:r>
      <w:r w:rsidRPr="00CD1C3C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B47C6F8" w14:textId="0DDBD708" w:rsidR="00F8362E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Операція повертає 0, якщо обидва розряди 0 або вони різні.</w:t>
      </w:r>
    </w:p>
    <w:p w14:paraId="45D50BB9" w14:textId="37D96022" w:rsidR="00CD1C3C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56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0011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2949BFD6" w14:textId="332EDCE1" w:rsidR="00CD1C3C" w:rsidRPr="00CD1C3C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38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0010 0110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3C89C1A9" w14:textId="6BB2619F" w:rsidR="00F8362E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0011 1000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7B59">
        <w:rPr>
          <w:rFonts w:ascii="Times New Roman" w:hAnsi="Times New Roman"/>
          <w:sz w:val="28"/>
          <w:szCs w:val="28"/>
        </w:rPr>
        <w:t xml:space="preserve">&amp; </w:t>
      </w:r>
      <w:r>
        <w:rPr>
          <w:rFonts w:ascii="Times New Roman" w:hAnsi="Times New Roman"/>
          <w:sz w:val="28"/>
          <w:szCs w:val="28"/>
        </w:rPr>
        <w:t>0010 0110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0010 0000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 w14:paraId="35581190" w14:textId="3494A483" w:rsidR="00CD1C3C" w:rsidRDefault="00CD1C3C" w:rsidP="00726D34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0010 0000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>= 32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</w:p>
    <w:p w14:paraId="335CA46B" w14:textId="77777777" w:rsidR="000B4DC6" w:rsidRDefault="00CD1C3C" w:rsidP="0041577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е) </w:t>
      </w:r>
      <w:r w:rsidR="000B4DC6" w:rsidRPr="00853549">
        <w:rPr>
          <w:rFonts w:ascii="Times New Roman" w:hAnsi="Times New Roman"/>
          <w:sz w:val="28"/>
          <w:szCs w:val="28"/>
        </w:rPr>
        <w:t>|</w:t>
      </w:r>
      <w:r w:rsidR="000B4DC6">
        <w:rPr>
          <w:rFonts w:ascii="Times New Roman" w:hAnsi="Times New Roman"/>
          <w:sz w:val="28"/>
          <w:szCs w:val="28"/>
        </w:rPr>
        <w:t xml:space="preserve"> - логічна операція додавання</w:t>
      </w:r>
    </w:p>
    <w:p w14:paraId="1ED125C4" w14:textId="18553E12" w:rsidR="000B4DC6" w:rsidRDefault="000B4DC6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Операція повертає 0, якщо обидва розряди 0, </w:t>
      </w:r>
    </w:p>
    <w:p w14:paraId="4577F25B" w14:textId="1FDF9168" w:rsidR="00CD1C3C" w:rsidRDefault="000B4DC6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Операція повертає 1, якщо обидва розряди 1 або вони різні.</w:t>
      </w:r>
      <w:r w:rsidR="00CD1C3C">
        <w:rPr>
          <w:rFonts w:ascii="Times New Roman" w:hAnsi="Times New Roman"/>
          <w:sz w:val="28"/>
          <w:szCs w:val="28"/>
        </w:rPr>
        <w:t xml:space="preserve"> </w:t>
      </w:r>
    </w:p>
    <w:p w14:paraId="6C10C4E7" w14:textId="77777777" w:rsidR="006E05DE" w:rsidRPr="00666D14" w:rsidRDefault="006E05DE" w:rsidP="006E05DE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r w:rsidRPr="00666D14">
        <w:rPr>
          <w:rFonts w:ascii="Times New Roman" w:hAnsi="Times New Roman"/>
          <w:sz w:val="28"/>
          <w:szCs w:val="28"/>
          <w:lang w:val="en-US"/>
        </w:rPr>
        <w:t>56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= 0011 1000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5ED9FECC" w14:textId="4F3DB084" w:rsidR="006E05DE" w:rsidRPr="00666D14" w:rsidRDefault="006E05DE" w:rsidP="00726D3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66D14">
        <w:rPr>
          <w:rFonts w:ascii="Times New Roman" w:hAnsi="Times New Roman"/>
          <w:sz w:val="28"/>
          <w:szCs w:val="28"/>
          <w:lang w:val="en-US"/>
        </w:rPr>
        <w:t>38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= 0010 0110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52761864" w14:textId="6E4D834E" w:rsidR="006E05DE" w:rsidRPr="00666D14" w:rsidRDefault="006E05DE" w:rsidP="00726D3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66D14">
        <w:rPr>
          <w:rFonts w:ascii="Times New Roman" w:hAnsi="Times New Roman"/>
          <w:sz w:val="28"/>
          <w:szCs w:val="28"/>
          <w:lang w:val="en-US"/>
        </w:rPr>
        <w:t>0011 1000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| 0010 0110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= 0011 1110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</w:p>
    <w:p w14:paraId="209788C3" w14:textId="73808C0E" w:rsidR="006E05DE" w:rsidRPr="00666D14" w:rsidRDefault="006E05DE" w:rsidP="00726D34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r w:rsidRPr="00666D14">
        <w:rPr>
          <w:rFonts w:ascii="Times New Roman" w:hAnsi="Times New Roman"/>
          <w:sz w:val="28"/>
          <w:szCs w:val="28"/>
          <w:lang w:val="en-US"/>
        </w:rPr>
        <w:t>0011 1110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666D14">
        <w:rPr>
          <w:rFonts w:ascii="Times New Roman" w:hAnsi="Times New Roman"/>
          <w:sz w:val="28"/>
          <w:szCs w:val="28"/>
          <w:lang w:val="en-US"/>
        </w:rPr>
        <w:t>= 62</w:t>
      </w:r>
      <w:r w:rsidRPr="00666D14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</w:p>
    <w:p w14:paraId="2E9204E2" w14:textId="606F5D71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value1_1 = 5;</w:t>
      </w:r>
    </w:p>
    <w:p w14:paraId="32D22C17" w14:textId="2A0F2DA8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value1_2 = 127;</w:t>
      </w:r>
    </w:p>
    <w:p w14:paraId="43F24DF7" w14:textId="2B60A97E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value2_1 = 2;</w:t>
      </w:r>
    </w:p>
    <w:p w14:paraId="41A5CDE1" w14:textId="365320C3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value2_2 = -3;</w:t>
      </w:r>
    </w:p>
    <w:p w14:paraId="10D7FFB7" w14:textId="2E1CB873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value3_1 = -120;</w:t>
      </w:r>
    </w:p>
    <w:p w14:paraId="4979D431" w14:textId="1EDCE4ED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value3_2 = -34;</w:t>
      </w:r>
    </w:p>
    <w:p w14:paraId="61CE24EE" w14:textId="1B472713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value4 = -5;</w:t>
      </w:r>
    </w:p>
    <w:p w14:paraId="3C6BA317" w14:textId="46258AC2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value5_1 = 56;</w:t>
      </w:r>
    </w:p>
    <w:p w14:paraId="085C8106" w14:textId="2949125D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value5_2 = 38;</w:t>
      </w:r>
    </w:p>
    <w:p w14:paraId="5FCE8A96" w14:textId="7352441C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value1_1 + value1_2;</w:t>
      </w:r>
    </w:p>
    <w:p w14:paraId="11A77A4E" w14:textId="360BED91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= value2_1 + value2_2;</w:t>
      </w:r>
    </w:p>
    <w:p w14:paraId="610BC5B2" w14:textId="02A5B636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signed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E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Result3 = value3_1 + value3_2;</w:t>
      </w:r>
    </w:p>
    <w:p w14:paraId="1BAC22D2" w14:textId="2A4BE3A0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) 5 + 127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Result1);</w:t>
      </w:r>
    </w:p>
    <w:p w14:paraId="35C08E02" w14:textId="3C6838D6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) 2-3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Result2);</w:t>
      </w:r>
    </w:p>
    <w:p w14:paraId="3714B3A6" w14:textId="05592DB5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) -120-34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Result3);</w:t>
      </w:r>
    </w:p>
    <w:p w14:paraId="303CC7BD" w14:textId="493B2290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 xml:space="preserve">) (unsigned </w:t>
      </w:r>
      <w:proofErr w:type="gramStart"/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char)(</w:t>
      </w:r>
      <w:proofErr w:type="gramEnd"/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-5)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value4);</w:t>
      </w:r>
    </w:p>
    <w:p w14:paraId="26C76EBC" w14:textId="7CA9D5C9" w:rsidR="006C7E5C" w:rsidRPr="006C7E5C" w:rsidRDefault="006C7E5C" w:rsidP="006C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) 56 &amp; 38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value5_1 &amp; value5_2);</w:t>
      </w:r>
    </w:p>
    <w:p w14:paraId="2589EFBF" w14:textId="1A7B7A4E" w:rsidR="006C7E5C" w:rsidRPr="006C7E5C" w:rsidRDefault="006C7E5C" w:rsidP="006C7E5C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proofErr w:type="spellStart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6C7E5C">
        <w:rPr>
          <w:rFonts w:ascii="Consolas" w:hAnsi="Consolas" w:cs="Consolas"/>
          <w:color w:val="A31515"/>
          <w:sz w:val="19"/>
          <w:szCs w:val="19"/>
          <w:lang w:val="en-US"/>
        </w:rPr>
        <w:t>) 56 | 38 = %d\n"</w:t>
      </w:r>
      <w:r w:rsidRPr="006C7E5C">
        <w:rPr>
          <w:rFonts w:ascii="Consolas" w:hAnsi="Consolas" w:cs="Consolas"/>
          <w:color w:val="000000"/>
          <w:sz w:val="19"/>
          <w:szCs w:val="19"/>
          <w:lang w:val="en-US"/>
        </w:rPr>
        <w:t>, value5_1 | value5_2);</w:t>
      </w:r>
    </w:p>
    <w:p w14:paraId="398C2AEF" w14:textId="19DFD2F8" w:rsidR="00295F80" w:rsidRDefault="00A8269C" w:rsidP="00A8269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4398E7C" wp14:editId="3F1C1346">
            <wp:extent cx="2438400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27DF" w14:textId="753E92BB" w:rsidR="00A8269C" w:rsidRPr="00A8269C" w:rsidRDefault="00A8269C" w:rsidP="00A8269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Рис.1.3.Результат</w:t>
      </w:r>
    </w:p>
    <w:p w14:paraId="36DF7341" w14:textId="17B6DA9A" w:rsidR="00295F80" w:rsidRDefault="00295F80" w:rsidP="00726D3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</w:t>
      </w:r>
    </w:p>
    <w:p w14:paraId="616BABCA" w14:textId="14BF198B" w:rsidR="00295F80" w:rsidRDefault="00CA2CC8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цьому завданні також використовується об’єднання. Ми поділимо число на 32 біти і на 4 </w:t>
      </w:r>
      <w:proofErr w:type="spellStart"/>
      <w:r>
        <w:rPr>
          <w:rFonts w:ascii="Times New Roman" w:hAnsi="Times New Roman"/>
          <w:sz w:val="28"/>
          <w:szCs w:val="28"/>
        </w:rPr>
        <w:t>байти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числа </w:t>
      </w:r>
      <w:proofErr w:type="spellStart"/>
      <w:r>
        <w:rPr>
          <w:rFonts w:ascii="Times New Roman" w:hAnsi="Times New Roman"/>
          <w:sz w:val="28"/>
          <w:szCs w:val="28"/>
        </w:rPr>
        <w:t>побітово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побайтово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DD77390" w14:textId="77777777" w:rsidR="0055291E" w:rsidRDefault="006F78CB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того</w:t>
      </w:r>
      <w:r w:rsidR="0055291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щоб вивести степ</w:t>
      </w:r>
      <w:r w:rsidR="0055291E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нь потрібно відобразити 30-23 біти.</w:t>
      </w:r>
    </w:p>
    <w:p w14:paraId="02439615" w14:textId="50996978" w:rsidR="006F78CB" w:rsidRDefault="006F78CB" w:rsidP="00726D3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Мант</w:t>
      </w:r>
      <w:r w:rsidR="005529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са збережена в 22-0 біті.</w:t>
      </w:r>
    </w:p>
    <w:p w14:paraId="4E7147C0" w14:textId="77777777" w:rsidR="00FA7460" w:rsidRPr="00666D14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666D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7460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666D1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DA5E26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5AC9FF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4040E9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AB046E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79C6DDF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3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72FE413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4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34D5B22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5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9AE03F6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6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3DAE1B1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7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F10F74C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8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8EC210F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9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5BD1F6E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10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36B96C6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11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18425A3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12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5A4B3C9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13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A91EA22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14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ACFD21A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15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1BBE851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16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0CC4019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17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6C3BC4D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18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E1B98D0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19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3C217F0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20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81D2AC0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21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1FDFC6A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22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7C9413A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23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ED83C4B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24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8DC42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25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1AA6A1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26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1B4424D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27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B60774A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28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ECD1A4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29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D756802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30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C24159A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31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F5D9EF9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}number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A86AC1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4661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9CB952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8;</w:t>
      </w:r>
    </w:p>
    <w:p w14:paraId="0D7E7781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8;</w:t>
      </w:r>
    </w:p>
    <w:p w14:paraId="47BB34F4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3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8;</w:t>
      </w:r>
    </w:p>
    <w:p w14:paraId="73EB4B1B" w14:textId="77777777" w:rsidR="00FA7460" w:rsidRP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7460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</w:t>
      </w:r>
      <w:proofErr w:type="gramStart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>4 :</w:t>
      </w:r>
      <w:proofErr w:type="gramEnd"/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8;</w:t>
      </w:r>
    </w:p>
    <w:p w14:paraId="24AD3C2D" w14:textId="77777777" w:rsid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4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A5D72" w14:textId="77777777" w:rsidR="00FA7460" w:rsidRDefault="00FA7460" w:rsidP="00FA7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00F90" w14:textId="5B73B2AD" w:rsidR="00FA7460" w:rsidRDefault="00FA7460" w:rsidP="00FA7460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A6FDE" w14:textId="77777777" w:rsidR="00FA7460" w:rsidRDefault="00FA7460" w:rsidP="00FA746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4F7DA8" w14:textId="5C9BB440" w:rsidR="0055291E" w:rsidRDefault="00FA7460" w:rsidP="005529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6034D" wp14:editId="6FC973D7">
            <wp:extent cx="438150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DD42" w14:textId="6F147E1A" w:rsidR="005D3731" w:rsidRDefault="005D3731" w:rsidP="005529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Рис.1.4.Результат</w:t>
      </w:r>
    </w:p>
    <w:p w14:paraId="1A926A45" w14:textId="7E038845" w:rsidR="00FA7460" w:rsidRDefault="00FA7460" w:rsidP="005529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8FA98A" w14:textId="1A221D36" w:rsidR="00FA7460" w:rsidRDefault="00FA7460" w:rsidP="005D3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 xml:space="preserve">Висновки : </w:t>
      </w:r>
      <w:r>
        <w:rPr>
          <w:rFonts w:ascii="Times New Roman" w:hAnsi="Times New Roman"/>
          <w:sz w:val="28"/>
          <w:szCs w:val="28"/>
        </w:rPr>
        <w:t xml:space="preserve"> у ході виконання лабораторної роботи</w:t>
      </w:r>
      <w:r w:rsidR="005D3731">
        <w:rPr>
          <w:rFonts w:ascii="Times New Roman" w:hAnsi="Times New Roman"/>
          <w:sz w:val="28"/>
          <w:szCs w:val="28"/>
        </w:rPr>
        <w:t xml:space="preserve"> було виконано ознайомлення с структурами та об’єднаннями більш детально ніж раніше, я дізнався про те, як їх використовувати для більш раціонального та більш компактного запису даних</w:t>
      </w:r>
      <w:r w:rsidR="00F70624">
        <w:rPr>
          <w:rFonts w:ascii="Times New Roman" w:hAnsi="Times New Roman"/>
          <w:sz w:val="28"/>
          <w:szCs w:val="28"/>
        </w:rPr>
        <w:t xml:space="preserve">, про те як </w:t>
      </w:r>
      <w:proofErr w:type="spellStart"/>
      <w:r w:rsidR="00F70624">
        <w:rPr>
          <w:rFonts w:ascii="Times New Roman" w:hAnsi="Times New Roman"/>
          <w:sz w:val="28"/>
          <w:szCs w:val="28"/>
        </w:rPr>
        <w:t>розбивати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70624">
        <w:rPr>
          <w:rFonts w:ascii="Times New Roman" w:hAnsi="Times New Roman"/>
          <w:sz w:val="28"/>
          <w:szCs w:val="28"/>
        </w:rPr>
        <w:t>значення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числа </w:t>
      </w:r>
      <w:proofErr w:type="spellStart"/>
      <w:r w:rsidR="00F70624">
        <w:rPr>
          <w:rFonts w:ascii="Times New Roman" w:hAnsi="Times New Roman"/>
          <w:sz w:val="28"/>
          <w:szCs w:val="28"/>
        </w:rPr>
        <w:t>побітово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="00F70624">
        <w:rPr>
          <w:rFonts w:ascii="Times New Roman" w:hAnsi="Times New Roman"/>
          <w:sz w:val="28"/>
          <w:szCs w:val="28"/>
        </w:rPr>
        <w:t>побайтово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F70624">
        <w:rPr>
          <w:rFonts w:ascii="Times New Roman" w:hAnsi="Times New Roman"/>
          <w:sz w:val="28"/>
          <w:szCs w:val="28"/>
        </w:rPr>
        <w:t>програмному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70624">
        <w:rPr>
          <w:rFonts w:ascii="Times New Roman" w:hAnsi="Times New Roman"/>
          <w:sz w:val="28"/>
          <w:szCs w:val="28"/>
        </w:rPr>
        <w:t>коді</w:t>
      </w:r>
      <w:proofErr w:type="spellEnd"/>
      <w:r w:rsidR="00F70624">
        <w:rPr>
          <w:rFonts w:ascii="Times New Roman" w:hAnsi="Times New Roman"/>
          <w:sz w:val="28"/>
          <w:szCs w:val="28"/>
        </w:rPr>
        <w:t xml:space="preserve"> та робити з ними операції на мові програмування </w:t>
      </w:r>
      <w:r w:rsidR="00F70624">
        <w:rPr>
          <w:rFonts w:ascii="Times New Roman" w:hAnsi="Times New Roman"/>
          <w:sz w:val="28"/>
          <w:szCs w:val="28"/>
          <w:lang w:val="en-US"/>
        </w:rPr>
        <w:t>C</w:t>
      </w:r>
      <w:r w:rsidR="00F70624" w:rsidRPr="00F70624">
        <w:rPr>
          <w:rFonts w:ascii="Times New Roman" w:hAnsi="Times New Roman"/>
          <w:sz w:val="28"/>
          <w:szCs w:val="28"/>
        </w:rPr>
        <w:t>.</w:t>
      </w:r>
    </w:p>
    <w:p w14:paraId="21AC0E5E" w14:textId="49DAC3C4" w:rsidR="006E05DE" w:rsidRPr="00666D14" w:rsidRDefault="00495874" w:rsidP="004958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66D14">
        <w:rPr>
          <w:rFonts w:ascii="Times New Roman" w:hAnsi="Times New Roman"/>
          <w:sz w:val="28"/>
          <w:szCs w:val="28"/>
        </w:rPr>
        <w:br w:type="page"/>
      </w:r>
    </w:p>
    <w:p w14:paraId="0470CFCC" w14:textId="3E51AFBA" w:rsidR="00883E57" w:rsidRPr="00666D14" w:rsidRDefault="00883E57" w:rsidP="00666D14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2" w:name="_Toc40449360"/>
      <w:proofErr w:type="spellStart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Лабораторна</w:t>
      </w:r>
      <w:proofErr w:type="spellEnd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робота №2</w:t>
      </w:r>
      <w:bookmarkEnd w:id="2"/>
    </w:p>
    <w:p w14:paraId="6D3F9487" w14:textId="1D95B79F" w:rsidR="00883E57" w:rsidRPr="00883E57" w:rsidRDefault="00883E57" w:rsidP="00666D1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t xml:space="preserve"> </w:t>
      </w:r>
      <w:r w:rsidRPr="00883E57">
        <w:rPr>
          <w:rFonts w:ascii="Times New Roman" w:hAnsi="Times New Roman"/>
          <w:sz w:val="28"/>
          <w:szCs w:val="28"/>
        </w:rPr>
        <w:t>Генерування послідовності псевдовипадкових значень</w:t>
      </w:r>
    </w:p>
    <w:p w14:paraId="14F7D51D" w14:textId="5172129C" w:rsidR="00FC2E4C" w:rsidRPr="00666D14" w:rsidRDefault="00883E57" w:rsidP="004B104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6D14">
        <w:rPr>
          <w:rFonts w:ascii="Times New Roman" w:hAnsi="Times New Roman" w:cs="Times New Roman"/>
          <w:b/>
          <w:sz w:val="28"/>
          <w:szCs w:val="28"/>
        </w:rPr>
        <w:t>Ціль</w:t>
      </w:r>
      <w:proofErr w:type="spellEnd"/>
      <w:r w:rsidRPr="00666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6D14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666D14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генерування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чисел, а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формуванням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обробкою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E4C" w:rsidRPr="00666D1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FC2E4C" w:rsidRPr="00666D1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40D856" w14:textId="4B92DA47" w:rsidR="00FC2E4C" w:rsidRPr="00666D14" w:rsidRDefault="00322E8B" w:rsidP="00322E8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6D14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9B1FF2D" w14:textId="77777777" w:rsidR="00FC2E4C" w:rsidRDefault="00FC2E4C" w:rsidP="00FC2E4C">
      <w:pPr>
        <w:pStyle w:val="Default"/>
        <w:rPr>
          <w:sz w:val="28"/>
          <w:szCs w:val="28"/>
          <w:lang w:val="uk-UA"/>
        </w:rPr>
      </w:pPr>
    </w:p>
    <w:p w14:paraId="43483DDE" w14:textId="77777777" w:rsidR="00E9565E" w:rsidRDefault="00E9565E" w:rsidP="00E9565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sz w:val="28"/>
        </w:rPr>
        <w:t xml:space="preserve">Розробити програму * генерування цілочислової послідовності псевдовипадкових значень (за допомогою конгруентного методу*) та виконати обробку отриманого масиву даних наступним чином: </w:t>
      </w:r>
    </w:p>
    <w:p w14:paraId="457A3F9F" w14:textId="77777777" w:rsidR="00E9565E" w:rsidRDefault="00E9565E" w:rsidP="00E9565E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розрахувати частоту інтервалів появи випадкових величин (інтервал дорівнює 1); </w:t>
      </w:r>
    </w:p>
    <w:p w14:paraId="7DE79CA9" w14:textId="77777777" w:rsidR="00E9565E" w:rsidRDefault="00E9565E" w:rsidP="00E9565E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розрахувати статистичну імовірність появи випадкових величин; </w:t>
      </w:r>
    </w:p>
    <w:p w14:paraId="397200CC" w14:textId="77777777" w:rsidR="00E9565E" w:rsidRDefault="00E9565E" w:rsidP="00E9565E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розрахувати математичне сподівання випадкових величин; </w:t>
      </w:r>
    </w:p>
    <w:p w14:paraId="65956042" w14:textId="77777777" w:rsidR="00E9565E" w:rsidRDefault="00E9565E" w:rsidP="00E9565E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розрахувати дисперсію випадкових величин; </w:t>
      </w:r>
    </w:p>
    <w:p w14:paraId="1F267083" w14:textId="5B2C97A4" w:rsidR="00751A19" w:rsidRDefault="00E9565E" w:rsidP="00751A1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розрахувати середньоквадратичне відхилення випадкових величин.</w:t>
      </w:r>
    </w:p>
    <w:p w14:paraId="2DD99BC4" w14:textId="58C24C3D" w:rsidR="00E9565E" w:rsidRDefault="00751A19" w:rsidP="00E9565E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D397C4" wp14:editId="079E338F">
            <wp:extent cx="6299835" cy="185674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9BF3" w14:textId="7A510DFB" w:rsidR="00751A19" w:rsidRPr="009B53A8" w:rsidRDefault="00751A19" w:rsidP="00751A1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sz w:val="28"/>
          <w:szCs w:val="28"/>
          <w:lang w:val="uk-UA"/>
        </w:rPr>
        <w:t>Рис.2.1.Варіант завдання</w:t>
      </w:r>
    </w:p>
    <w:p w14:paraId="12925737" w14:textId="77777777" w:rsidR="00BA74CD" w:rsidRDefault="00BA74CD" w:rsidP="00751A19">
      <w:pPr>
        <w:pStyle w:val="Default"/>
        <w:jc w:val="center"/>
        <w:rPr>
          <w:sz w:val="28"/>
          <w:szCs w:val="28"/>
          <w:lang w:val="uk-UA"/>
        </w:rPr>
      </w:pPr>
    </w:p>
    <w:p w14:paraId="113474DA" w14:textId="0D218DBC" w:rsidR="00751A19" w:rsidRPr="009B53A8" w:rsidRDefault="00BA74CD" w:rsidP="00BA74CD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sz w:val="28"/>
          <w:szCs w:val="28"/>
          <w:lang w:val="uk-UA"/>
        </w:rPr>
        <w:t>Генерації чисел за формулою лінійною конгруентною формулою:</w:t>
      </w:r>
    </w:p>
    <w:p w14:paraId="01B02C66" w14:textId="4D8B6600" w:rsidR="00751A19" w:rsidRDefault="00BA74CD" w:rsidP="009B53A8">
      <w:pPr>
        <w:pStyle w:val="Defaul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D7ACBD" wp14:editId="1E85089C">
            <wp:extent cx="6299835" cy="588645"/>
            <wp:effectExtent l="0" t="0" r="571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8CD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proofErr w:type="spellEnd"/>
    </w:p>
    <w:p w14:paraId="1B0AF67D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9ED01C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2147483647; </w:t>
      </w:r>
      <w:r w:rsidRPr="00BA74CD">
        <w:rPr>
          <w:rFonts w:ascii="Consolas" w:hAnsi="Consolas" w:cs="Consolas"/>
          <w:color w:val="008000"/>
          <w:sz w:val="19"/>
          <w:szCs w:val="19"/>
          <w:lang w:val="en-US"/>
        </w:rPr>
        <w:t>// aka 2^31-1</w:t>
      </w:r>
    </w:p>
    <w:p w14:paraId="7DA28C92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48271;</w:t>
      </w:r>
    </w:p>
    <w:p w14:paraId="5FF7CB67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40430CC1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74D15E3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D9423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8C10F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5314B8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4CD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EC07E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3B801C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AE8006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23574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D">
        <w:rPr>
          <w:rFonts w:ascii="Consolas" w:hAnsi="Consolas" w:cs="Consolas"/>
          <w:color w:val="2B91AF"/>
          <w:sz w:val="19"/>
          <w:szCs w:val="19"/>
          <w:lang w:val="en-US"/>
        </w:rPr>
        <w:t>RandomNumberGenerator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767983B8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F2F38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7783371B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E5F6BF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80BFA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3042C5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7E6E50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((a * x) + c) % m;</w:t>
      </w:r>
    </w:p>
    <w:p w14:paraId="185AB860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B5FEF06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61A334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EDCA0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22E50E" w14:textId="77777777" w:rsidR="00BA74CD" w:rsidRPr="00666D14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BA1888" w14:textId="77777777" w:rsidR="00BA74CD" w:rsidRPr="00666D14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D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maxValue</w:t>
      </w:r>
      <w:proofErr w:type="spell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C206E" w14:textId="77777777" w:rsidR="00BA74CD" w:rsidRPr="00666D14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41B1A6" w14:textId="5B6DB827" w:rsidR="00BA74CD" w:rsidRPr="009B53A8" w:rsidRDefault="00BA74CD" w:rsidP="00BA74CD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666D1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4F2019B" w14:textId="0C8B5044" w:rsidR="00BA74CD" w:rsidRPr="009B53A8" w:rsidRDefault="00BA74CD" w:rsidP="00BA74CD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sz w:val="28"/>
          <w:szCs w:val="28"/>
          <w:lang w:val="uk-UA"/>
        </w:rPr>
        <w:t>Генерація псевдовипадкових чисел у масив:</w:t>
      </w:r>
    </w:p>
    <w:p w14:paraId="487930DC" w14:textId="77777777" w:rsidR="00BA74CD" w:rsidRPr="00BA74CD" w:rsidRDefault="00BA74CD" w:rsidP="00BA74CD">
      <w:pPr>
        <w:pStyle w:val="Default"/>
        <w:rPr>
          <w:sz w:val="28"/>
          <w:szCs w:val="28"/>
          <w:lang w:val="uk-UA"/>
        </w:rPr>
      </w:pPr>
    </w:p>
    <w:p w14:paraId="5577422D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5000];</w:t>
      </w:r>
    </w:p>
    <w:p w14:paraId="5B329F5F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RandomNumberGenerator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18F659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5000;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AF9152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66BA3A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4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rng.Next</w:t>
      </w:r>
      <w:proofErr w:type="spellEnd"/>
      <w:proofErr w:type="gram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(300);</w:t>
      </w:r>
    </w:p>
    <w:p w14:paraId="5A0308D4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] += 1;</w:t>
      </w:r>
    </w:p>
    <w:p w14:paraId="41768AFA" w14:textId="77777777" w:rsidR="00BA74CD" w:rsidRPr="00BA74CD" w:rsidRDefault="00BA74CD" w:rsidP="00BA7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4C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A7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A74C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A74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34D18" w14:textId="1B3EA6A2" w:rsidR="00BA74CD" w:rsidRPr="00666D14" w:rsidRDefault="00BA74CD" w:rsidP="00BA74CD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BA74C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66D14">
        <w:rPr>
          <w:rFonts w:ascii="Consolas" w:hAnsi="Consolas" w:cs="Consolas"/>
          <w:sz w:val="19"/>
          <w:szCs w:val="19"/>
          <w:lang w:val="en-US"/>
        </w:rPr>
        <w:t>}</w:t>
      </w:r>
    </w:p>
    <w:p w14:paraId="614FBB12" w14:textId="155F3DF6" w:rsidR="00BA74CD" w:rsidRPr="009B53A8" w:rsidRDefault="00B866D0" w:rsidP="00B866D0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sz w:val="28"/>
          <w:szCs w:val="28"/>
          <w:lang w:val="uk-UA"/>
        </w:rPr>
        <w:t>Довжина послідовності згідно до варіанту:</w:t>
      </w:r>
    </w:p>
    <w:p w14:paraId="01D8D57F" w14:textId="77777777" w:rsidR="00B866D0" w:rsidRPr="00B866D0" w:rsidRDefault="00B866D0" w:rsidP="00B866D0">
      <w:pPr>
        <w:pStyle w:val="Default"/>
        <w:jc w:val="both"/>
        <w:rPr>
          <w:sz w:val="28"/>
          <w:szCs w:val="28"/>
          <w:lang w:val="uk-UA"/>
        </w:rPr>
      </w:pPr>
    </w:p>
    <w:p w14:paraId="7A942AE4" w14:textId="171C5564" w:rsidR="00BA74CD" w:rsidRDefault="004D677A" w:rsidP="004D677A">
      <w:pPr>
        <w:pStyle w:val="Default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817F95" wp14:editId="35490398">
            <wp:extent cx="632384" cy="30980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722" cy="31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ABB4" w14:textId="63ED9085" w:rsidR="004D677A" w:rsidRPr="009B53A8" w:rsidRDefault="004D677A" w:rsidP="004D677A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sz w:val="28"/>
          <w:szCs w:val="28"/>
          <w:lang w:val="uk-UA"/>
        </w:rPr>
        <w:t>Рис.2.2.Результат</w:t>
      </w:r>
    </w:p>
    <w:p w14:paraId="2BCE3A2D" w14:textId="219A8D7E" w:rsidR="0064279B" w:rsidRDefault="0064279B" w:rsidP="004D677A">
      <w:pPr>
        <w:pStyle w:val="Default"/>
        <w:jc w:val="center"/>
        <w:rPr>
          <w:sz w:val="28"/>
          <w:szCs w:val="28"/>
          <w:lang w:val="uk-UA"/>
        </w:rPr>
      </w:pPr>
    </w:p>
    <w:p w14:paraId="4132D6A4" w14:textId="4CCAB198" w:rsidR="0064279B" w:rsidRPr="00666D14" w:rsidRDefault="0064279B" w:rsidP="008A4BDF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D14">
        <w:rPr>
          <w:rFonts w:ascii="Times New Roman" w:hAnsi="Times New Roman" w:cs="Times New Roman"/>
          <w:sz w:val="28"/>
          <w:szCs w:val="28"/>
          <w:lang w:val="uk-UA"/>
        </w:rPr>
        <w:t xml:space="preserve">Для визначення частоти інтервалів та статистичної імовірність появи </w:t>
      </w:r>
      <w:proofErr w:type="spellStart"/>
      <w:r w:rsidRPr="00666D14">
        <w:rPr>
          <w:rFonts w:ascii="Times New Roman" w:hAnsi="Times New Roman" w:cs="Times New Roman"/>
          <w:sz w:val="28"/>
          <w:szCs w:val="28"/>
          <w:lang w:val="uk-UA"/>
        </w:rPr>
        <w:t>псевдопивадкових</w:t>
      </w:r>
      <w:proofErr w:type="spellEnd"/>
      <w:r w:rsidRPr="00666D14">
        <w:rPr>
          <w:rFonts w:ascii="Times New Roman" w:hAnsi="Times New Roman" w:cs="Times New Roman"/>
          <w:sz w:val="28"/>
          <w:szCs w:val="28"/>
          <w:lang w:val="uk-UA"/>
        </w:rPr>
        <w:t xml:space="preserve"> чисел буде </w:t>
      </w:r>
      <w:proofErr w:type="spellStart"/>
      <w:r w:rsidRPr="00666D14">
        <w:rPr>
          <w:rFonts w:ascii="Times New Roman" w:hAnsi="Times New Roman" w:cs="Times New Roman"/>
          <w:sz w:val="28"/>
          <w:szCs w:val="28"/>
          <w:lang w:val="uk-UA"/>
        </w:rPr>
        <w:t>використан</w:t>
      </w:r>
      <w:proofErr w:type="spellEnd"/>
      <w:r w:rsidRPr="00666D14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 код: </w:t>
      </w:r>
    </w:p>
    <w:p w14:paraId="77B38856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734A69" w14:textId="28698FC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42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frequency</w:t>
      </w:r>
      <w:r w:rsidRPr="006427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2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279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4279B">
        <w:rPr>
          <w:rFonts w:ascii="Consolas" w:hAnsi="Consolas" w:cs="Consolas"/>
          <w:color w:val="000000"/>
          <w:sz w:val="19"/>
          <w:szCs w:val="19"/>
        </w:rPr>
        <w:t>300];</w:t>
      </w:r>
    </w:p>
    <w:p w14:paraId="3CFA60C2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64279B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</w:rPr>
        <w:t>(</w:t>
      </w:r>
      <w:r w:rsidRPr="0064279B">
        <w:rPr>
          <w:rFonts w:ascii="Consolas" w:hAnsi="Consolas" w:cs="Consolas"/>
          <w:color w:val="A31515"/>
          <w:sz w:val="19"/>
          <w:szCs w:val="19"/>
        </w:rPr>
        <w:t>"Частота интервалов появления случайных чисел:"</w:t>
      </w:r>
      <w:r w:rsidRPr="0064279B">
        <w:rPr>
          <w:rFonts w:ascii="Consolas" w:hAnsi="Consolas" w:cs="Consolas"/>
          <w:color w:val="000000"/>
          <w:sz w:val="19"/>
          <w:szCs w:val="19"/>
        </w:rPr>
        <w:t>);</w:t>
      </w:r>
    </w:p>
    <w:p w14:paraId="6C5EB84F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193A2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B1954BD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D4BAEA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137E59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frequency[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E2DFEB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7DB50E10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7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4279B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 {1}"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frequency[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5E977E5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A95E3E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12007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 =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300];</w:t>
      </w:r>
    </w:p>
    <w:p w14:paraId="2E868C87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9E4AA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0;</w:t>
      </w:r>
    </w:p>
    <w:p w14:paraId="2E5654DB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021C37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014ED6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] = (frequency[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] / 5000);</w:t>
      </w:r>
    </w:p>
    <w:p w14:paraId="123A2DF4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count1 += stat[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5D01A4AF" w14:textId="77777777" w:rsidR="0064279B" w:rsidRP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27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4279B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 {1}"</w:t>
      </w: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stat[</w:t>
      </w:r>
      <w:proofErr w:type="spellStart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317AC83" w14:textId="77777777" w:rsid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1D662" w14:textId="77777777" w:rsidR="0064279B" w:rsidRDefault="0064279B" w:rsidP="00642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$"Частота интервалов появления случайных чисел: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A888C" w14:textId="170BED50" w:rsidR="004D677A" w:rsidRDefault="0064279B" w:rsidP="0064279B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$"Статистическая вероятность случайных чисел: </w:t>
      </w:r>
      <w:r>
        <w:rPr>
          <w:rFonts w:ascii="Consolas" w:hAnsi="Consolas" w:cs="Consolas"/>
          <w:sz w:val="19"/>
          <w:szCs w:val="19"/>
        </w:rPr>
        <w:t>{(count1)}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3F9BC86A" w14:textId="566466BE" w:rsidR="0064279B" w:rsidRDefault="0064279B" w:rsidP="0064279B">
      <w:pPr>
        <w:pStyle w:val="Default"/>
        <w:rPr>
          <w:rFonts w:ascii="Consolas" w:hAnsi="Consolas" w:cs="Consolas"/>
          <w:sz w:val="19"/>
          <w:szCs w:val="19"/>
        </w:rPr>
      </w:pPr>
    </w:p>
    <w:p w14:paraId="64C677DD" w14:textId="154EAA6D" w:rsidR="0064279B" w:rsidRPr="009B53A8" w:rsidRDefault="0064279B" w:rsidP="0064279B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4396F2" wp14:editId="66A17F06">
            <wp:extent cx="1383063" cy="341947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8599" cy="34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D17F5" wp14:editId="5E86C20F">
            <wp:simplePos x="904875" y="4505325"/>
            <wp:positionH relativeFrom="column">
              <wp:align>left</wp:align>
            </wp:positionH>
            <wp:positionV relativeFrom="paragraph">
              <wp:align>top</wp:align>
            </wp:positionV>
            <wp:extent cx="3041970" cy="3409950"/>
            <wp:effectExtent l="0" t="0" r="635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97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br w:type="textWrapping" w:clear="all"/>
      </w:r>
      <w:r w:rsidRPr="009B53A8">
        <w:rPr>
          <w:rFonts w:ascii="Times New Roman" w:hAnsi="Times New Roman" w:cs="Times New Roman"/>
          <w:sz w:val="28"/>
          <w:szCs w:val="28"/>
          <w:lang w:val="uk-UA"/>
        </w:rPr>
        <w:t>Рис.2.3.Результат                                            Рис.2.4.Результат</w:t>
      </w:r>
    </w:p>
    <w:p w14:paraId="5D5A7AD2" w14:textId="77777777" w:rsidR="004C38DA" w:rsidRPr="009B53A8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D93B8" w14:textId="77777777" w:rsidR="004C38DA" w:rsidRPr="009B53A8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розрахування математичного сподівання, дисперсії та </w:t>
      </w:r>
      <w:proofErr w:type="spellStart"/>
      <w:r w:rsidRPr="009B53A8">
        <w:rPr>
          <w:rFonts w:ascii="Times New Roman" w:hAnsi="Times New Roman" w:cs="Times New Roman"/>
          <w:bCs/>
          <w:sz w:val="28"/>
          <w:szCs w:val="28"/>
          <w:lang w:val="uk-UA"/>
        </w:rPr>
        <w:t>сердньоквадратичного</w:t>
      </w:r>
      <w:proofErr w:type="spellEnd"/>
      <w:r w:rsidRPr="009B53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відхилення випадкових величин ми скористуємось відповідними формулами</w:t>
      </w:r>
    </w:p>
    <w:p w14:paraId="563452BD" w14:textId="77777777" w:rsidR="004C38DA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D788DA" wp14:editId="062C5517">
            <wp:extent cx="1590675" cy="6133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54" cy="6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9AED" w14:textId="77777777" w:rsidR="004C38DA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0743BB" wp14:editId="0CF1C9C3">
            <wp:extent cx="2790825" cy="55348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4627" cy="5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831A" w14:textId="77777777" w:rsidR="004C38DA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01B0B2" wp14:editId="1DE473E2">
            <wp:extent cx="1895475" cy="390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2570" w14:textId="77777777" w:rsidR="004C38DA" w:rsidRPr="009B53A8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62A9F2" w14:textId="3EF7DBDA" w:rsidR="004C38DA" w:rsidRPr="009B53A8" w:rsidRDefault="004C38DA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53A8">
        <w:rPr>
          <w:rFonts w:ascii="Times New Roman" w:hAnsi="Times New Roman" w:cs="Times New Roman"/>
          <w:bCs/>
          <w:sz w:val="28"/>
          <w:szCs w:val="28"/>
          <w:lang w:val="uk-UA"/>
        </w:rPr>
        <w:t>Та зробимо відповідний код до формул:</w:t>
      </w:r>
    </w:p>
    <w:p w14:paraId="6722B071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mathExpectedValue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D7BD9C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91EC5A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251B00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mathExpectedValue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stat[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89B4D3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EAFD15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Математическое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mathExpectedValue: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End"/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3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C0730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CA03F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dispersion = 0;</w:t>
      </w:r>
    </w:p>
    <w:p w14:paraId="048C4245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56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D6F915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1E4DF5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dispersion +=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mathExpectedValue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), 2) * stat[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A173BD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E1FB4A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239B9" w14:textId="77777777" w:rsidR="003856B0" w:rsidRP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Дисперсия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случайных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величин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dispersion: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End"/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3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856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1D4127" w14:textId="77777777" w:rsidR="003856B0" w:rsidRDefault="003856B0" w:rsidP="00385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$"Среднее квадратическое отклонение случайных величин: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dispersion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A0BCB" w14:textId="34EB8E8C" w:rsidR="004C38DA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BC86CB9" w14:textId="62FFC335" w:rsidR="003856B0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</w:rPr>
      </w:pPr>
    </w:p>
    <w:p w14:paraId="08F0A578" w14:textId="3AFC933A" w:rsidR="003856B0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D2FC11" wp14:editId="421CEB32">
            <wp:extent cx="4800600" cy="8286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F163" w14:textId="69F734B2" w:rsidR="003856B0" w:rsidRPr="00BA689B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689B">
        <w:rPr>
          <w:rFonts w:ascii="Times New Roman" w:hAnsi="Times New Roman" w:cs="Times New Roman"/>
          <w:sz w:val="28"/>
          <w:szCs w:val="28"/>
          <w:lang w:val="uk-UA"/>
        </w:rPr>
        <w:t>Рис.2.5.Результат</w:t>
      </w:r>
    </w:p>
    <w:p w14:paraId="4BAD82B4" w14:textId="5A7C1EC3" w:rsidR="003856B0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sz w:val="28"/>
          <w:szCs w:val="28"/>
          <w:lang w:val="uk-UA"/>
        </w:rPr>
      </w:pPr>
    </w:p>
    <w:p w14:paraId="66B503D7" w14:textId="657CA842" w:rsidR="003856B0" w:rsidRPr="00666D14" w:rsidRDefault="003856B0" w:rsidP="003856B0">
      <w:pPr>
        <w:pStyle w:val="Default"/>
        <w:tabs>
          <w:tab w:val="left" w:pos="360"/>
          <w:tab w:val="center" w:pos="4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D1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Висновки: </w:t>
      </w:r>
      <w:r w:rsidRPr="00666D14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була вивчена програмна реалізація лінійного конгруентного методу для отримання послідовності випадкових чисел і характеристики до заданої послідовності, а саме математичне сподівання, дисперсія та середньоквадратичне відхилення. </w:t>
      </w:r>
    </w:p>
    <w:p w14:paraId="7A4FD2C6" w14:textId="0F7D7535" w:rsidR="00A0498A" w:rsidRDefault="00A0498A" w:rsidP="003856B0">
      <w:pPr>
        <w:pStyle w:val="Default"/>
        <w:tabs>
          <w:tab w:val="left" w:pos="360"/>
          <w:tab w:val="center" w:pos="496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D8448B4" w14:textId="79E76D1B" w:rsidR="00A0498A" w:rsidRPr="00666D14" w:rsidRDefault="00A0498A" w:rsidP="00666D14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3" w:name="_Toc40449361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Лабораторна робота №3</w:t>
      </w:r>
      <w:bookmarkEnd w:id="3"/>
    </w:p>
    <w:p w14:paraId="6E5C45D1" w14:textId="5ECF436B" w:rsidR="00A0498A" w:rsidRDefault="00A0498A" w:rsidP="00666D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t xml:space="preserve"> </w:t>
      </w:r>
      <w:r w:rsidRPr="00A0498A">
        <w:rPr>
          <w:rFonts w:ascii="Times New Roman" w:hAnsi="Times New Roman"/>
          <w:sz w:val="28"/>
          <w:szCs w:val="28"/>
        </w:rPr>
        <w:t>Зв’язний список, стек, черга. Зворотній польський запис</w:t>
      </w:r>
    </w:p>
    <w:p w14:paraId="505A3956" w14:textId="22E94317" w:rsidR="00A0498A" w:rsidRPr="00790812" w:rsidRDefault="00A0498A" w:rsidP="0070417A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0812">
        <w:rPr>
          <w:rFonts w:ascii="Times New Roman" w:hAnsi="Times New Roman" w:cs="Times New Roman"/>
          <w:b/>
          <w:bCs/>
          <w:sz w:val="28"/>
          <w:szCs w:val="28"/>
        </w:rPr>
        <w:t>Ціль</w:t>
      </w:r>
      <w:proofErr w:type="spellEnd"/>
      <w:r w:rsidRPr="007908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0812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79081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з основами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двозв’язним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списком,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однозв’язним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списком, стеком та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чергою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арифметичного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записаного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зворотного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417A" w:rsidRPr="00790812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0070417A" w:rsidRPr="00790812">
        <w:rPr>
          <w:rFonts w:ascii="Times New Roman" w:hAnsi="Times New Roman" w:cs="Times New Roman"/>
          <w:sz w:val="28"/>
          <w:szCs w:val="28"/>
        </w:rPr>
        <w:t>.</w:t>
      </w:r>
    </w:p>
    <w:p w14:paraId="69BF8752" w14:textId="11AA1ED1" w:rsidR="0070417A" w:rsidRPr="00790812" w:rsidRDefault="00C60BBB" w:rsidP="00C60BB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66CE482" w14:textId="4149F9E8" w:rsidR="00C60BBB" w:rsidRPr="00790812" w:rsidRDefault="0029576F" w:rsidP="00C60BBB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</w:p>
    <w:p w14:paraId="3FBDF6BC" w14:textId="77777777" w:rsidR="001632EC" w:rsidRPr="00790812" w:rsidRDefault="001632EC" w:rsidP="001632EC">
      <w:pPr>
        <w:pStyle w:val="Default"/>
        <w:rPr>
          <w:rFonts w:ascii="Times New Roman" w:hAnsi="Times New Roman" w:cs="Times New Roman"/>
        </w:rPr>
      </w:pPr>
    </w:p>
    <w:p w14:paraId="3542385F" w14:textId="77777777" w:rsidR="001632EC" w:rsidRPr="00790812" w:rsidRDefault="001632EC" w:rsidP="001632EC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790812">
        <w:rPr>
          <w:rFonts w:ascii="Times New Roman" w:hAnsi="Times New Roman" w:cs="Times New Roman"/>
          <w:sz w:val="28"/>
          <w:szCs w:val="28"/>
        </w:rPr>
        <w:t>сновні</w:t>
      </w:r>
      <w:proofErr w:type="spellEnd"/>
      <w:r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81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90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81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9081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90812">
        <w:rPr>
          <w:rFonts w:ascii="Times New Roman" w:hAnsi="Times New Roman" w:cs="Times New Roman"/>
          <w:sz w:val="28"/>
          <w:szCs w:val="28"/>
        </w:rPr>
        <w:t>двозв’язним</w:t>
      </w:r>
      <w:proofErr w:type="spellEnd"/>
      <w:r w:rsidRPr="00790812">
        <w:rPr>
          <w:rFonts w:ascii="Times New Roman" w:hAnsi="Times New Roman" w:cs="Times New Roman"/>
          <w:sz w:val="28"/>
          <w:szCs w:val="28"/>
        </w:rPr>
        <w:t xml:space="preserve"> спи</w:t>
      </w:r>
      <w:proofErr w:type="spellStart"/>
      <w:r w:rsidRPr="00790812">
        <w:rPr>
          <w:rFonts w:ascii="Times New Roman" w:hAnsi="Times New Roman" w:cs="Times New Roman"/>
          <w:sz w:val="28"/>
          <w:szCs w:val="28"/>
          <w:lang w:val="uk-UA"/>
        </w:rPr>
        <w:t>ском</w:t>
      </w:r>
      <w:proofErr w:type="spellEnd"/>
      <w:r w:rsidRPr="0079081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AF5F43" w14:textId="5DCDA510" w:rsidR="001632EC" w:rsidRPr="00790812" w:rsidRDefault="001632EC" w:rsidP="001632E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790812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E051EE2" w14:textId="463A0A65" w:rsidR="0029576F" w:rsidRPr="00790812" w:rsidRDefault="0008202B" w:rsidP="00C60BB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0812">
        <w:rPr>
          <w:rFonts w:ascii="Times New Roman" w:hAnsi="Times New Roman" w:cs="Times New Roman"/>
          <w:sz w:val="28"/>
          <w:szCs w:val="28"/>
          <w:lang w:val="uk-UA"/>
        </w:rPr>
        <w:t>Дадавання</w:t>
      </w:r>
      <w:proofErr w:type="spellEnd"/>
      <w:r w:rsidRPr="00790812">
        <w:rPr>
          <w:rFonts w:ascii="Times New Roman" w:hAnsi="Times New Roman" w:cs="Times New Roman"/>
          <w:sz w:val="28"/>
          <w:szCs w:val="28"/>
          <w:lang w:val="uk-UA"/>
        </w:rPr>
        <w:t xml:space="preserve"> елементу у список, елемент додається у початок списку:</w:t>
      </w:r>
    </w:p>
    <w:p w14:paraId="708E927A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14:paraId="289641D1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67AD31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DoubleItem</w:t>
      </w:r>
      <w:proofErr w:type="spell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&lt;T&gt;(data);</w:t>
      </w:r>
    </w:p>
    <w:p w14:paraId="4F6C0877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DoubleItem</w:t>
      </w:r>
      <w:proofErr w:type="spell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&lt;T&gt; temp = Head;</w:t>
      </w:r>
    </w:p>
    <w:p w14:paraId="7E8DAAFF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item.Next</w:t>
      </w:r>
      <w:proofErr w:type="spellEnd"/>
      <w:proofErr w:type="gram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1BE5FCD0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item;</w:t>
      </w:r>
    </w:p>
    <w:p w14:paraId="61207AEC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361894E3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14AA8B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Head;</w:t>
      </w:r>
    </w:p>
    <w:p w14:paraId="7BDF8DC7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4F1217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75CD80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599CD8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temp.Previous</w:t>
      </w:r>
      <w:proofErr w:type="spellEnd"/>
      <w:proofErr w:type="gram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14:paraId="08E2A8D2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73230E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5D5FA143" w14:textId="2E14C318" w:rsidR="00764F6A" w:rsidRPr="00666D14" w:rsidRDefault="002B11B7" w:rsidP="002B11B7">
      <w:pPr>
        <w:pStyle w:val="Default"/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2B11B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66D14">
        <w:rPr>
          <w:rFonts w:ascii="Consolas" w:hAnsi="Consolas" w:cs="Consolas"/>
          <w:sz w:val="19"/>
          <w:szCs w:val="19"/>
          <w:lang w:val="en-US"/>
        </w:rPr>
        <w:t>}</w:t>
      </w:r>
      <w:r w:rsidR="00764F6A">
        <w:rPr>
          <w:noProof/>
        </w:rPr>
        <w:drawing>
          <wp:inline distT="0" distB="0" distL="0" distR="0" wp14:anchorId="575F285D" wp14:editId="0CC2029D">
            <wp:extent cx="6299835" cy="1905635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27D2" w14:textId="5FBB93B2" w:rsidR="00764F6A" w:rsidRPr="00790812" w:rsidRDefault="00764F6A" w:rsidP="00764F6A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 xml:space="preserve">Рис.3.1.Графічне зображення додавання </w:t>
      </w:r>
      <w:proofErr w:type="spellStart"/>
      <w:r w:rsidRPr="00790812">
        <w:rPr>
          <w:rFonts w:ascii="Times New Roman" w:hAnsi="Times New Roman" w:cs="Times New Roman"/>
          <w:sz w:val="28"/>
          <w:szCs w:val="28"/>
          <w:lang w:val="uk-UA"/>
        </w:rPr>
        <w:t>елемененту</w:t>
      </w:r>
      <w:proofErr w:type="spellEnd"/>
      <w:r w:rsidRPr="00790812">
        <w:rPr>
          <w:rFonts w:ascii="Times New Roman" w:hAnsi="Times New Roman" w:cs="Times New Roman"/>
          <w:sz w:val="28"/>
          <w:szCs w:val="28"/>
          <w:lang w:val="uk-UA"/>
        </w:rPr>
        <w:t xml:space="preserve"> у початок списку</w:t>
      </w:r>
    </w:p>
    <w:p w14:paraId="4FEEADD0" w14:textId="3660620A" w:rsidR="0008202B" w:rsidRPr="00790812" w:rsidRDefault="0008202B" w:rsidP="0008202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>Додавання елементу у кінець списку:</w:t>
      </w:r>
    </w:p>
    <w:p w14:paraId="0876D8CD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AddToEnd</w:t>
      </w:r>
      <w:proofErr w:type="spell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14:paraId="5267F70E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7DB1F8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DoubleItem</w:t>
      </w:r>
      <w:proofErr w:type="spell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&lt;T&gt;(data);</w:t>
      </w:r>
    </w:p>
    <w:p w14:paraId="662167C9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2A976B0E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F2B42F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item;</w:t>
      </w:r>
    </w:p>
    <w:p w14:paraId="32F7161D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item;</w:t>
      </w:r>
    </w:p>
    <w:p w14:paraId="4C18225D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1;</w:t>
      </w:r>
    </w:p>
    <w:p w14:paraId="54EB1CBB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11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A0EB2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D2978F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14:paraId="600D1B12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>item.Previous</w:t>
      </w:r>
      <w:proofErr w:type="spellEnd"/>
      <w:proofErr w:type="gramEnd"/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71D45E5F" w14:textId="77777777" w:rsidR="002B11B7" w:rsidRP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item;</w:t>
      </w:r>
    </w:p>
    <w:p w14:paraId="7B3564BC" w14:textId="77777777" w:rsidR="002B11B7" w:rsidRDefault="002B11B7" w:rsidP="002B1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1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9277FCC" w14:textId="02635ED0" w:rsidR="00764F6A" w:rsidRDefault="002B11B7" w:rsidP="002B11B7">
      <w:pPr>
        <w:pStyle w:val="Default"/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  <w:r w:rsidR="00764F6A">
        <w:rPr>
          <w:noProof/>
        </w:rPr>
        <w:drawing>
          <wp:inline distT="0" distB="0" distL="0" distR="0" wp14:anchorId="25ACE135" wp14:editId="3F5EF980">
            <wp:extent cx="6299835" cy="183261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C2B9" w14:textId="01893DE5" w:rsidR="00764F6A" w:rsidRPr="00790812" w:rsidRDefault="00764F6A" w:rsidP="00764F6A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>Рис.3.2.Графічне зображення додавання елементу у кінець списку</w:t>
      </w:r>
    </w:p>
    <w:p w14:paraId="4C903446" w14:textId="39967E3D" w:rsidR="0008202B" w:rsidRPr="00790812" w:rsidRDefault="0008202B" w:rsidP="0008202B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>Видалення елементу зі списку:</w:t>
      </w:r>
    </w:p>
    <w:p w14:paraId="1131116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14:paraId="227454BC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3875D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2ACCD72C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78B67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5BAEC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current.Data.Equals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(data))</w:t>
      </w:r>
    </w:p>
    <w:p w14:paraId="624D099E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76DFDE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72FF3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77512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FF5EA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3A022D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724F0A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F128B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72527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A92E06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current.Previous.Next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7628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6C111D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D95C6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B9BCB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9C3A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22905D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09254F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E94CA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current.Previous.Next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D5298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C65B1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CA1ABAA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4393F0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F4FB3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F18D5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Count--;</w:t>
      </w:r>
    </w:p>
    <w:p w14:paraId="49C86AF8" w14:textId="77777777" w:rsid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C8B8E" w14:textId="77777777" w:rsid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44289CB" w14:textId="77777777" w:rsid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544CD" w14:textId="67AD2E53" w:rsidR="0008202B" w:rsidRPr="0008202B" w:rsidRDefault="0008202B" w:rsidP="0008202B">
      <w:pPr>
        <w:pStyle w:val="Default"/>
        <w:spacing w:line="360" w:lineRule="auto"/>
        <w:rPr>
          <w:sz w:val="28"/>
          <w:szCs w:val="28"/>
          <w:lang w:val="uk-UA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B061CE3" w14:textId="00B44215" w:rsidR="00091B71" w:rsidRDefault="00027889" w:rsidP="00A0498A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F6AD4B" wp14:editId="4C47FCA6">
            <wp:extent cx="3404847" cy="99060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8498" cy="10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DA26" w14:textId="6CF9DE3A" w:rsidR="00027889" w:rsidRPr="00790812" w:rsidRDefault="00027889" w:rsidP="00A0498A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sz w:val="28"/>
          <w:szCs w:val="28"/>
          <w:lang w:val="uk-UA"/>
        </w:rPr>
        <w:t>Рис.3.3.Графічне зображення видалення елемента зі списку</w:t>
      </w:r>
    </w:p>
    <w:p w14:paraId="430CED9F" w14:textId="77777777" w:rsidR="0008202B" w:rsidRPr="00790812" w:rsidRDefault="0008202B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Очищення списку:</w:t>
      </w:r>
    </w:p>
    <w:p w14:paraId="6D3A411B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0A8C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B80A26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A39A2" w14:textId="77777777" w:rsidR="0008202B" w:rsidRPr="00666D14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Tail = </w:t>
      </w:r>
      <w:r w:rsidRPr="00666D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1CFEB" w14:textId="77777777" w:rsidR="0008202B" w:rsidRPr="00666D14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4E0262EE" w14:textId="77777777" w:rsidR="0008202B" w:rsidRPr="00666D14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44F647" w14:textId="77777777" w:rsidR="0008202B" w:rsidRPr="00790812" w:rsidRDefault="0008202B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233DA7" w14:textId="77777777" w:rsidR="0008202B" w:rsidRPr="00790812" w:rsidRDefault="0008202B" w:rsidP="004C38DA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Реверсування списку:</w:t>
      </w:r>
    </w:p>
    <w:p w14:paraId="01C60D13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03FFC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D3753A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4F1E9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Tail;</w:t>
      </w:r>
    </w:p>
    <w:p w14:paraId="1B014832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82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B63C2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6EC8CA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9D9E1" w14:textId="77777777" w:rsidR="0008202B" w:rsidRP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current.Previous</w:t>
      </w:r>
      <w:proofErr w:type="spellEnd"/>
      <w:proofErr w:type="gramEnd"/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8672E" w14:textId="77777777" w:rsid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B0C68" w14:textId="77777777" w:rsidR="0008202B" w:rsidRDefault="0008202B" w:rsidP="0008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74DEF" w14:textId="77777777" w:rsidR="0008202B" w:rsidRDefault="0008202B" w:rsidP="0008202B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EAE8197" w14:textId="77777777" w:rsidR="00F72096" w:rsidRDefault="00F72096" w:rsidP="0008202B">
      <w:pPr>
        <w:pStyle w:val="Default"/>
        <w:tabs>
          <w:tab w:val="left" w:pos="360"/>
          <w:tab w:val="center" w:pos="4960"/>
        </w:tabs>
        <w:spacing w:line="360" w:lineRule="auto"/>
        <w:rPr>
          <w:b/>
          <w:sz w:val="28"/>
          <w:szCs w:val="28"/>
          <w:lang w:val="uk-UA"/>
        </w:rPr>
      </w:pPr>
    </w:p>
    <w:p w14:paraId="3282FE17" w14:textId="77777777" w:rsidR="00F72096" w:rsidRDefault="00F72096" w:rsidP="0008202B">
      <w:pPr>
        <w:pStyle w:val="Default"/>
        <w:tabs>
          <w:tab w:val="left" w:pos="360"/>
          <w:tab w:val="center" w:pos="4960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</w:t>
      </w:r>
    </w:p>
    <w:p w14:paraId="4CDFE8E1" w14:textId="77777777" w:rsidR="004D182F" w:rsidRPr="00790812" w:rsidRDefault="004D182F" w:rsidP="0008202B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Програма роботи з </w:t>
      </w:r>
      <w:proofErr w:type="spellStart"/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двозв’язним</w:t>
      </w:r>
      <w:proofErr w:type="spellEnd"/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списком буде виконуватись у діалоговому вікні, тому було створено відповідне меню</w:t>
      </w:r>
    </w:p>
    <w:p w14:paraId="6BC4143A" w14:textId="77777777" w:rsidR="008467C6" w:rsidRDefault="008467C6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9B657AC" wp14:editId="0C89627B">
            <wp:extent cx="2990850" cy="2399439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5722" cy="24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471A" w14:textId="77777777" w:rsidR="008467C6" w:rsidRPr="00790812" w:rsidRDefault="008467C6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0812">
        <w:rPr>
          <w:rFonts w:ascii="Times New Roman" w:hAnsi="Times New Roman" w:cs="Times New Roman"/>
          <w:bCs/>
          <w:sz w:val="28"/>
          <w:szCs w:val="28"/>
        </w:rPr>
        <w:t>Рис.3.</w:t>
      </w:r>
      <w:proofErr w:type="gramStart"/>
      <w:r w:rsidRPr="00790812">
        <w:rPr>
          <w:rFonts w:ascii="Times New Roman" w:hAnsi="Times New Roman" w:cs="Times New Roman"/>
          <w:bCs/>
          <w:sz w:val="28"/>
          <w:szCs w:val="28"/>
        </w:rPr>
        <w:t>4.Результат</w:t>
      </w:r>
      <w:proofErr w:type="gramEnd"/>
    </w:p>
    <w:p w14:paraId="65110B12" w14:textId="77777777" w:rsidR="00BC09E1" w:rsidRDefault="00BC09E1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06FDC1" wp14:editId="6639C7B9">
            <wp:extent cx="2809875" cy="1631540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1587" cy="16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4B43" w14:textId="2C1E47C7" w:rsidR="00BC09E1" w:rsidRPr="00790812" w:rsidRDefault="00BC09E1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Рис.3.5.Виведення списку на екран</w:t>
      </w:r>
    </w:p>
    <w:p w14:paraId="20B47AF5" w14:textId="5A13D287" w:rsidR="00B74BBC" w:rsidRDefault="00B74BBC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B87A28" wp14:editId="2A09EE9D">
            <wp:extent cx="2952750" cy="274880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8107" cy="27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88C" w14:textId="23EA2068" w:rsidR="00B74BBC" w:rsidRPr="00790812" w:rsidRDefault="00B74BBC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Рис.3.6.Додавання елементів у початок списку</w:t>
      </w:r>
    </w:p>
    <w:p w14:paraId="3C4D2EDF" w14:textId="77777777" w:rsidR="00CD3634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0D39A05" wp14:editId="70C872B4">
            <wp:extent cx="2914650" cy="2628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39F7" w14:textId="77777777" w:rsidR="00CD3634" w:rsidRPr="00790812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Рис.3.7.Дадавання елементу у кінець списку</w:t>
      </w:r>
    </w:p>
    <w:p w14:paraId="4AF8D1F0" w14:textId="77777777" w:rsidR="00CD3634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C0F6CC" wp14:editId="16C8BDBD">
            <wp:extent cx="2924175" cy="3914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02CC" w14:textId="77777777" w:rsidR="00CD3634" w:rsidRPr="00790812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Рис.3.8.Видалення елементу зі списку</w:t>
      </w:r>
    </w:p>
    <w:p w14:paraId="31EC344E" w14:textId="77777777" w:rsidR="00CD3634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23B264" wp14:editId="4BECA6D0">
            <wp:extent cx="2143125" cy="1629417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7168" cy="16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BDFD" w14:textId="77777777" w:rsidR="00CD3634" w:rsidRPr="00790812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Рис.3.9.Реверсування списку</w:t>
      </w:r>
    </w:p>
    <w:p w14:paraId="6CE2308D" w14:textId="77777777" w:rsidR="00CD3634" w:rsidRDefault="00CD3634" w:rsidP="008467C6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9E766F" wp14:editId="57323346">
            <wp:extent cx="2628900" cy="1381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CDB" w14:textId="50FA986F" w:rsidR="00E216B6" w:rsidRPr="00383548" w:rsidRDefault="00CD3634" w:rsidP="00383548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90812">
        <w:rPr>
          <w:rFonts w:ascii="Times New Roman" w:hAnsi="Times New Roman" w:cs="Times New Roman"/>
          <w:bCs/>
          <w:sz w:val="28"/>
          <w:szCs w:val="28"/>
          <w:lang w:val="uk-UA"/>
        </w:rPr>
        <w:t>Рис.3.10.Очищення списку</w:t>
      </w:r>
    </w:p>
    <w:p w14:paraId="08092E57" w14:textId="77777777" w:rsidR="00E216B6" w:rsidRDefault="00E216B6" w:rsidP="00E216B6">
      <w:pPr>
        <w:pStyle w:val="Default"/>
        <w:tabs>
          <w:tab w:val="left" w:pos="360"/>
          <w:tab w:val="center" w:pos="4960"/>
        </w:tabs>
        <w:spacing w:line="360" w:lineRule="auto"/>
        <w:rPr>
          <w:b/>
          <w:sz w:val="28"/>
          <w:szCs w:val="28"/>
          <w:lang w:val="uk-UA"/>
        </w:rPr>
      </w:pPr>
      <w:r w:rsidRPr="00FC4C39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b/>
          <w:sz w:val="28"/>
          <w:szCs w:val="28"/>
          <w:lang w:val="uk-UA"/>
        </w:rPr>
        <w:t>.</w:t>
      </w:r>
    </w:p>
    <w:p w14:paraId="70C9AF59" w14:textId="1A297147" w:rsidR="009E28E7" w:rsidRDefault="009E28E7" w:rsidP="00E216B6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Зробимо окремий клас для реалізації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алогоритму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, в ньому будуть методи для роботи з виразом, який вводить користувач.</w:t>
      </w:r>
    </w:p>
    <w:p w14:paraId="42EB8157" w14:textId="37045ACA" w:rsidR="009E28E7" w:rsidRDefault="009E28E7" w:rsidP="00E216B6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Цей метод конвертує строку, в якій буде написано зворотній польський запис.</w:t>
      </w:r>
    </w:p>
    <w:p w14:paraId="3D1BD199" w14:textId="52630CF8" w:rsidR="009E28E7" w:rsidRDefault="009E28E7" w:rsidP="00E216B6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Метод перетворює його в звичайний вираз, який компілятор буде в змозі підрахувати та вивести правильний результат</w:t>
      </w:r>
    </w:p>
    <w:p w14:paraId="1C6B8629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64069FE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1F01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43D2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BE8B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5CDBD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6A11FC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3A40AC57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05D7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1AAFC47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105E8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 &amp;&amp; !Operator(value[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306FFF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97676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value[i];</w:t>
      </w:r>
    </w:p>
    <w:p w14:paraId="3167844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B49B2A3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70F2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E03D7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1164ECA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93C47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A3FA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4995A30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25BFD3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CDA1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(Operator(value[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2A86A4E7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710CE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080136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valueStack.Push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423368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0B96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06949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valueStack.Pop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803B3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C1081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C2242A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2F25079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61D7C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s =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valueStack.Pop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A5C44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0670A3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00C66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C98F5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38C5ED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valueStack.Count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B1FF37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3CCECE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(Priority(value[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&lt;=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Priority(</w:t>
      </w:r>
      <w:proofErr w:type="spellStart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valueStack.Peek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77A8783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5188ED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valueStack.Pop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D15F0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EAF82BC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E374B61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valueStack.Push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7A537CFC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ECAF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6ECD2C6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5ED191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9A872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valueStack.Count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93F0CE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DFB76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valueStack.Pop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B4242" w14:textId="77777777" w:rsidR="009E28E7" w:rsidRPr="00860FFC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79AA07" w14:textId="77777777" w:rsidR="009E28E7" w:rsidRPr="00860FFC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outputValue;</w:t>
      </w:r>
    </w:p>
    <w:p w14:paraId="3CF572F7" w14:textId="7BB08B4D" w:rsidR="009E28E7" w:rsidRPr="00860FFC" w:rsidRDefault="009E28E7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860F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EDCF099" w14:textId="3BE5073D" w:rsidR="009E28E7" w:rsidRDefault="009E28E7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Метод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Counting</w:t>
      </w:r>
      <w:r w:rsidRPr="00860FFC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виконує операції та виводить результат</w:t>
      </w:r>
    </w:p>
    <w:p w14:paraId="309B2396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Counting(</w:t>
      </w:r>
      <w:proofErr w:type="gramEnd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4AB1070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8B4E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3FF19FD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E00B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DCE0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96F90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DC6ABF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2DF7D5C3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D0726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1CE1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BCE59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 &amp;&amp; !Operator(value[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FF81A8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1F747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+= 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C463D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236B15A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EB4E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BAF728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14:paraId="14C8EEF3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B838E5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F92E1A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(Operator(value[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726A446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D01783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22E30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6BF5FA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87CBD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(value[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E6667D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AB068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result = b + a; </w:t>
      </w:r>
    </w:p>
    <w:p w14:paraId="3125B425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CC04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result = b - a; </w:t>
      </w:r>
    </w:p>
    <w:p w14:paraId="62E9B05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F1B87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result = b * a; </w:t>
      </w:r>
    </w:p>
    <w:p w14:paraId="566FD1AC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BA634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: result = b / a;</w:t>
      </w:r>
    </w:p>
    <w:p w14:paraId="11B3CFE4" w14:textId="77777777" w:rsid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3B1DBE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result = </w:t>
      </w:r>
      <w:proofErr w:type="spellStart"/>
      <w:proofErr w:type="gram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proofErr w:type="spellStart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())).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14:paraId="08F0D98B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662F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D9F83C9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5B8F78A1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13A4B0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A1B281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temp.Peek</w:t>
      </w:r>
      <w:proofErr w:type="spellEnd"/>
      <w:proofErr w:type="gram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668A4E" w14:textId="43E624D9" w:rsidR="009E28E7" w:rsidRPr="00860FFC" w:rsidRDefault="009E28E7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9E28E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60FFC">
        <w:rPr>
          <w:rFonts w:ascii="Consolas" w:hAnsi="Consolas" w:cs="Consolas"/>
          <w:sz w:val="19"/>
          <w:szCs w:val="19"/>
          <w:lang w:val="en-US"/>
        </w:rPr>
        <w:t>}</w:t>
      </w:r>
    </w:p>
    <w:p w14:paraId="6F20784A" w14:textId="30B6C0CE" w:rsidR="009E28E7" w:rsidRDefault="001D6C2F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Delimetr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 аналізує символи, якщо символ є пробілом, то повертає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, якщо ні, то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false</w:t>
      </w:r>
    </w:p>
    <w:p w14:paraId="4C5B57B4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Delimeter</w:t>
      </w:r>
      <w:proofErr w:type="spellEnd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symbol)</w:t>
      </w:r>
    </w:p>
    <w:p w14:paraId="6740733F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923671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" =</w:t>
      </w:r>
      <w:proofErr w:type="gramStart"/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proofErr w:type="gramEnd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(symbol) != -1))</w:t>
      </w:r>
    </w:p>
    <w:p w14:paraId="3A3F5EE0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77857" w14:textId="77777777" w:rsidR="001D6C2F" w:rsidRPr="00860FFC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F7D3E" w14:textId="69D7BA98" w:rsidR="001D6C2F" w:rsidRPr="00860FFC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860F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41E4023" w14:textId="3D1A8D82" w:rsid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Метод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Operator</w:t>
      </w:r>
      <w:r w:rsidRPr="00860FFC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аналізує символ, якщо символ є оператором, то повертає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, якщо ні, то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false</w:t>
      </w:r>
    </w:p>
    <w:p w14:paraId="6B602156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Operator(</w:t>
      </w:r>
      <w:proofErr w:type="gramEnd"/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symbol)</w:t>
      </w:r>
    </w:p>
    <w:p w14:paraId="61EBD80D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C55A6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"+-/*^()</w:t>
      </w:r>
      <w:proofErr w:type="gramStart"/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proofErr w:type="gramEnd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(symbol) != -1))</w:t>
      </w:r>
    </w:p>
    <w:p w14:paraId="4CFE7C7F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B0102" w14:textId="77777777" w:rsidR="001D6C2F" w:rsidRPr="00860FFC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38E84" w14:textId="4BC5DD86" w:rsidR="001D6C2F" w:rsidRPr="00860FFC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860F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0D03FB1" w14:textId="2A145151" w:rsid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Метод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>Priority</w:t>
      </w:r>
      <w:r w:rsidRPr="00860FFC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визначає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пріорітетність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 операції.</w:t>
      </w:r>
    </w:p>
    <w:p w14:paraId="65862D32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>Priority(</w:t>
      </w:r>
      <w:proofErr w:type="gramEnd"/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operation)</w:t>
      </w:r>
    </w:p>
    <w:p w14:paraId="6780B738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01DA4D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(operation)</w:t>
      </w:r>
    </w:p>
    <w:p w14:paraId="72209895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8A7972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6620B37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A552009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6EBAD80D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10FF6250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306B46A5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1E81E888" w14:textId="77777777" w:rsidR="001D6C2F" w:rsidRPr="001D6C2F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C2F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D6C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78C272E8" w14:textId="77777777" w:rsidR="001D6C2F" w:rsidRPr="00860FFC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60F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6;</w:t>
      </w:r>
    </w:p>
    <w:p w14:paraId="56BF35C0" w14:textId="77777777" w:rsidR="001D6C2F" w:rsidRPr="00860FFC" w:rsidRDefault="001D6C2F" w:rsidP="001D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80635F" w14:textId="007DF02E" w:rsidR="001D6C2F" w:rsidRP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 w:rsidRPr="00860F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C1390EC" w14:textId="2F138030" w:rsidR="009E28E7" w:rsidRDefault="009E28E7" w:rsidP="00E216B6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Метод приймає вираз, який вже було перетворено в звичайний вигляд і передає його для підрахунку, в кінці повертає результат</w:t>
      </w:r>
    </w:p>
    <w:p w14:paraId="62D11702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A6C8DC8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87F446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Expression(value);</w:t>
      </w:r>
    </w:p>
    <w:p w14:paraId="57B2C0E6" w14:textId="77777777" w:rsidR="009E28E7" w:rsidRP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Counting(</w:t>
      </w:r>
      <w:proofErr w:type="spellStart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outputValue</w:t>
      </w:r>
      <w:proofErr w:type="spellEnd"/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F1C7B" w14:textId="77777777" w:rsidR="009E28E7" w:rsidRDefault="009E28E7" w:rsidP="009E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6F166" w14:textId="0E8ECC58" w:rsidR="009E28E7" w:rsidRDefault="009E28E7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741F3AF" w14:textId="77777777" w:rsidR="001D6C2F" w:rsidRDefault="001D6C2F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Consolas" w:hAnsi="Consolas" w:cs="Consolas"/>
          <w:sz w:val="19"/>
          <w:szCs w:val="19"/>
        </w:rPr>
      </w:pPr>
    </w:p>
    <w:p w14:paraId="011C568D" w14:textId="77777777" w:rsidR="001D6C2F" w:rsidRDefault="001D6C2F" w:rsidP="009E28E7">
      <w:pPr>
        <w:pStyle w:val="Default"/>
        <w:tabs>
          <w:tab w:val="left" w:pos="360"/>
          <w:tab w:val="center" w:pos="4960"/>
        </w:tabs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</w:p>
    <w:p w14:paraId="05522E77" w14:textId="77777777" w:rsid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EBD5A" wp14:editId="0D12FFD6">
            <wp:extent cx="2790825" cy="1000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C2F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  <w:t xml:space="preserve"> </w:t>
      </w:r>
    </w:p>
    <w:p w14:paraId="0266208D" w14:textId="77777777" w:rsid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Рис.3.11. Результат</w:t>
      </w:r>
    </w:p>
    <w:p w14:paraId="2162E39A" w14:textId="77777777" w:rsidR="001D6C2F" w:rsidRDefault="001D6C2F" w:rsidP="001D6C2F">
      <w:pPr>
        <w:pStyle w:val="Default"/>
        <w:tabs>
          <w:tab w:val="left" w:pos="360"/>
          <w:tab w:val="center" w:pos="4960"/>
        </w:tabs>
        <w:spacing w:line="360" w:lineRule="auto"/>
        <w:jc w:val="center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</w:pPr>
    </w:p>
    <w:p w14:paraId="3EEA3523" w14:textId="0F2E8804" w:rsidR="00BA74CD" w:rsidRPr="000C7205" w:rsidRDefault="001D6C2F" w:rsidP="000C7205">
      <w:pPr>
        <w:pStyle w:val="Default"/>
        <w:tabs>
          <w:tab w:val="left" w:pos="360"/>
          <w:tab w:val="center" w:pos="4960"/>
        </w:tabs>
        <w:spacing w:line="360" w:lineRule="auto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theme="majorBidi"/>
          <w:b/>
          <w:i/>
          <w:iCs/>
          <w:color w:val="000000" w:themeColor="text1"/>
          <w:sz w:val="28"/>
          <w:szCs w:val="28"/>
          <w:lang w:val="uk-UA"/>
        </w:rPr>
        <w:t xml:space="preserve">Висновки: </w:t>
      </w:r>
      <w:r w:rsidR="007B6166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у ході виконання лабораторної роботи було ознайомлено з зв’язним списком, </w:t>
      </w:r>
      <w:proofErr w:type="spellStart"/>
      <w:r w:rsidR="007B6166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стеком</w:t>
      </w:r>
      <w:proofErr w:type="spellEnd"/>
      <w:r w:rsidR="007B6166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, чергою та зворотнім польським записом.</w:t>
      </w:r>
      <w:r w:rsidR="000C7205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 Я дізнався про особливості </w:t>
      </w:r>
      <w:proofErr w:type="spellStart"/>
      <w:r w:rsidR="000C7205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>двохзв’язного</w:t>
      </w:r>
      <w:proofErr w:type="spellEnd"/>
      <w:r w:rsidR="000C7205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  <w:lang w:val="uk-UA"/>
        </w:rPr>
        <w:t xml:space="preserve"> списку, що це дуже добрий спосіб для зберігання інформації, адже усі дані зберігаються в неперервній області пам’яті, а такий спосіб зберігання пам’яті дозволяє програмі працювати швидше.</w:t>
      </w:r>
      <w:r w:rsidR="00883E57" w:rsidRPr="000C7205"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  <w:lang w:val="uk-UA"/>
        </w:rPr>
        <w:br w:type="page"/>
      </w:r>
    </w:p>
    <w:p w14:paraId="47370A79" w14:textId="5B0D35A6" w:rsidR="00991F25" w:rsidRPr="00666D14" w:rsidRDefault="00991F25" w:rsidP="00666D14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4" w:name="_Toc40449362"/>
      <w:proofErr w:type="spellStart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Лабораторна</w:t>
      </w:r>
      <w:proofErr w:type="spellEnd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робота №4</w:t>
      </w:r>
      <w:bookmarkEnd w:id="4"/>
    </w:p>
    <w:p w14:paraId="7C875D22" w14:textId="724385ED" w:rsidR="00991F25" w:rsidRDefault="00991F25" w:rsidP="00666D14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Методи чисельного інтегрування</w:t>
      </w:r>
    </w:p>
    <w:p w14:paraId="455B1D4D" w14:textId="77777777" w:rsidR="00991F25" w:rsidRPr="00991F25" w:rsidRDefault="00991F25" w:rsidP="00991F2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83E57">
        <w:rPr>
          <w:rFonts w:ascii="Times New Roman" w:hAnsi="Times New Roman"/>
          <w:b/>
          <w:sz w:val="28"/>
          <w:szCs w:val="28"/>
        </w:rPr>
        <w:t>Ціль роботи: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991F25">
        <w:rPr>
          <w:rFonts w:ascii="Times New Roman" w:hAnsi="Times New Roman"/>
          <w:bCs/>
          <w:sz w:val="28"/>
          <w:szCs w:val="28"/>
        </w:rPr>
        <w:t>вивчення найбільш простих квадратурних формул (формули</w:t>
      </w:r>
    </w:p>
    <w:p w14:paraId="2375C6EA" w14:textId="6C22EAF3" w:rsidR="00991F25" w:rsidRDefault="00991F25" w:rsidP="00991F2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91F25">
        <w:rPr>
          <w:rFonts w:ascii="Times New Roman" w:hAnsi="Times New Roman"/>
          <w:bCs/>
          <w:sz w:val="28"/>
          <w:szCs w:val="28"/>
        </w:rPr>
        <w:t>прямокутників, формули трапецій і формули Сімпсона) і методу Монте-Карло.</w:t>
      </w:r>
    </w:p>
    <w:p w14:paraId="129C612B" w14:textId="2E313B39" w:rsidR="00991F25" w:rsidRDefault="00991F25" w:rsidP="00991F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</w:t>
      </w:r>
    </w:p>
    <w:p w14:paraId="31B9BE58" w14:textId="3DC7F822" w:rsidR="00991F25" w:rsidRDefault="00991F25" w:rsidP="00991F2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86F2BD" w14:textId="29DBA718" w:rsidR="00991F25" w:rsidRDefault="00991F25" w:rsidP="00991F2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</w:p>
    <w:p w14:paraId="6AA60534" w14:textId="5FE1F3E4" w:rsidR="00991F25" w:rsidRDefault="00D47453" w:rsidP="00991F2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 прямокутників</w:t>
      </w:r>
    </w:p>
    <w:p w14:paraId="7A565F4C" w14:textId="11BA7663" w:rsidR="00D47453" w:rsidRDefault="00D47453" w:rsidP="009A4A8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Було зроблено два методи прямокутників, а саме метод лівих та правих прямокутників.</w:t>
      </w:r>
    </w:p>
    <w:p w14:paraId="395C706F" w14:textId="32A88072" w:rsidR="00D47453" w:rsidRDefault="00D47453" w:rsidP="009A4A85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</w:t>
      </w:r>
      <w:r w:rsidRPr="00D47453">
        <w:rPr>
          <w:rFonts w:ascii="Times New Roman" w:hAnsi="Times New Roman"/>
          <w:bCs/>
          <w:sz w:val="28"/>
          <w:szCs w:val="28"/>
        </w:rPr>
        <w:t>етод поляга</w:t>
      </w:r>
      <w:r>
        <w:rPr>
          <w:rFonts w:ascii="Times New Roman" w:hAnsi="Times New Roman"/>
          <w:bCs/>
          <w:sz w:val="28"/>
          <w:szCs w:val="28"/>
        </w:rPr>
        <w:t>є</w:t>
      </w:r>
      <w:r w:rsidRPr="00D47453">
        <w:rPr>
          <w:rFonts w:ascii="Times New Roman" w:hAnsi="Times New Roman"/>
          <w:bCs/>
          <w:sz w:val="28"/>
          <w:szCs w:val="28"/>
        </w:rPr>
        <w:t xml:space="preserve"> в наближеному обчисленні площі під графіком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D47453">
        <w:rPr>
          <w:rFonts w:ascii="Times New Roman" w:hAnsi="Times New Roman"/>
          <w:bCs/>
          <w:sz w:val="28"/>
          <w:szCs w:val="28"/>
        </w:rPr>
        <w:t>підсумовуванням площ кінцевого числа прямокутників, ширина яких буде визначатися відстанню між відповідними сусідніми вузлами інтегрування, а висота - значенням підінтегральної функції в цих вузлах.</w:t>
      </w:r>
    </w:p>
    <w:p w14:paraId="0554533C" w14:textId="1F775662" w:rsidR="00623F9A" w:rsidRDefault="00623F9A" w:rsidP="009A4A8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Значення інтеграла обчислюється за формулами:</w:t>
      </w:r>
    </w:p>
    <w:p w14:paraId="4039B90E" w14:textId="4865E8C4" w:rsidR="00623F9A" w:rsidRDefault="00623F9A" w:rsidP="00623F9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9F7043" wp14:editId="7F2464F8">
            <wp:extent cx="1998921" cy="1079536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5418" cy="10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E20E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RightTriangle</w:t>
      </w:r>
      <w:proofErr w:type="spellEnd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5653225A" w14:textId="77777777" w:rsid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59CCC8" w14:textId="77777777" w:rsid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"Метод правых прямоугольников:"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30DDD" w14:textId="182D7CB4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 </w:t>
      </w:r>
    </w:p>
    <w:p w14:paraId="42B7BAF1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n;</w:t>
      </w:r>
    </w:p>
    <w:p w14:paraId="1D8B795C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0ABB6EAE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91BBC9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DDFF2A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64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 + </w:t>
      </w:r>
      <w:proofErr w:type="spellStart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1792AC60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 += Function(x);</w:t>
      </w:r>
    </w:p>
    <w:p w14:paraId="70EBA89A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B011F6" w14:textId="77777777" w:rsidR="00996490" w:rsidRP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step * Summa;</w:t>
      </w:r>
    </w:p>
    <w:p w14:paraId="4CADC124" w14:textId="77777777" w:rsidR="00996490" w:rsidRDefault="00996490" w:rsidP="0099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6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8932B" w14:textId="2415C588" w:rsidR="00D47453" w:rsidRDefault="00996490" w:rsidP="00996490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40534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LeftTriangle</w:t>
      </w:r>
      <w:proofErr w:type="spellEnd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16D870F0" w14:textId="77777777" w:rsid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7160E3" w14:textId="77777777" w:rsid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"Метод левых прямоугольников:"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46664" w14:textId="4B57602A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</w:t>
      </w:r>
    </w:p>
    <w:p w14:paraId="5CF8E165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n;</w:t>
      </w:r>
    </w:p>
    <w:p w14:paraId="52EBBC14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389B23AF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n-1; </w:t>
      </w:r>
      <w:proofErr w:type="spellStart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B4B0F0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F4C226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0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 + </w:t>
      </w:r>
      <w:proofErr w:type="spellStart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40C91946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 += Function(x);</w:t>
      </w:r>
    </w:p>
    <w:p w14:paraId="7DDB7ABA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002BC7" w14:textId="77777777" w:rsidR="00985027" w:rsidRPr="00985027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Result = step * Summa;</w:t>
      </w:r>
    </w:p>
    <w:p w14:paraId="699C5505" w14:textId="77777777" w:rsidR="00985027" w:rsidRPr="001D5373" w:rsidRDefault="00985027" w:rsidP="0098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0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247B876" w14:textId="2D7697F4" w:rsidR="00996490" w:rsidRPr="00666D14" w:rsidRDefault="00985027" w:rsidP="0098502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1D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FF3F1C" w14:textId="5D2515F9" w:rsidR="00F268E8" w:rsidRPr="00666D14" w:rsidRDefault="00F268E8" w:rsidP="0098502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2C8D496" w14:textId="2B8D2CF8" w:rsidR="00F268E8" w:rsidRPr="00666D14" w:rsidRDefault="00F268E8" w:rsidP="00985027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66D14">
        <w:rPr>
          <w:rFonts w:ascii="Times New Roman" w:hAnsi="Times New Roman"/>
          <w:b/>
          <w:bCs/>
          <w:sz w:val="28"/>
          <w:szCs w:val="28"/>
          <w:lang w:val="en-US"/>
        </w:rPr>
        <w:t>2.</w:t>
      </w:r>
    </w:p>
    <w:p w14:paraId="62030148" w14:textId="4618E9A2" w:rsidR="00F268E8" w:rsidRPr="00666D14" w:rsidRDefault="00140114" w:rsidP="0098502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</w:p>
    <w:p w14:paraId="44C7B774" w14:textId="470DCDE3" w:rsidR="00547993" w:rsidRPr="00666D14" w:rsidRDefault="00547993" w:rsidP="00C13E7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47993">
        <w:rPr>
          <w:rFonts w:ascii="Times New Roman" w:hAnsi="Times New Roman"/>
          <w:sz w:val="28"/>
          <w:szCs w:val="28"/>
        </w:rPr>
        <w:t>В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основну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ідею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7993">
        <w:rPr>
          <w:rFonts w:ascii="Times New Roman" w:hAnsi="Times New Roman"/>
          <w:sz w:val="28"/>
          <w:szCs w:val="28"/>
        </w:rPr>
        <w:t>методу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трапецій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покладено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заміну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кривої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підінтегральної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функції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7993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7993">
        <w:rPr>
          <w:rFonts w:ascii="Times New Roman" w:hAnsi="Times New Roman"/>
          <w:sz w:val="28"/>
          <w:szCs w:val="28"/>
        </w:rPr>
        <w:t>ламану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Ми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розділяємо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вказаний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проміжок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рівні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частини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сполучаємо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лініями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функцій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кінцях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відрізку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тобто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площу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криволінійної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наближено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замінюємо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суму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площ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трапецій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>.</w:t>
      </w:r>
    </w:p>
    <w:p w14:paraId="77A05773" w14:textId="3361EBB7" w:rsidR="00547993" w:rsidRDefault="00547993" w:rsidP="005479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0634812" wp14:editId="2DA523FA">
            <wp:extent cx="3434316" cy="1095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2030" cy="11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8CC1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Trapeze(</w:t>
      </w:r>
      <w:proofErr w:type="gramEnd"/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7F2895F6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0DF401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9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5479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трапеции</w:t>
      </w:r>
      <w:r w:rsidRPr="0054799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D08D6" w14:textId="5636BC4D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</w:t>
      </w:r>
    </w:p>
    <w:p w14:paraId="06E8CF9D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n;</w:t>
      </w:r>
    </w:p>
    <w:p w14:paraId="2C7173A8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= 0;</w:t>
      </w:r>
    </w:p>
    <w:p w14:paraId="176EC1A9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n-1; </w:t>
      </w:r>
      <w:proofErr w:type="spell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082AC4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5D67C9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79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 + </w:t>
      </w:r>
      <w:proofErr w:type="spellStart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656367E7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 += 2*Function(x);</w:t>
      </w:r>
    </w:p>
    <w:p w14:paraId="3195F99C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95B6B4" w14:textId="77777777" w:rsidR="00547993" w:rsidRPr="0054799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(step / 2) * (Summa + Function(a) + Function(b));</w:t>
      </w:r>
    </w:p>
    <w:p w14:paraId="478EF9D9" w14:textId="77777777" w:rsidR="00547993" w:rsidRPr="001D5373" w:rsidRDefault="00547993" w:rsidP="0054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9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53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E9C974F" w14:textId="6041E3C4" w:rsidR="00547993" w:rsidRPr="00666D14" w:rsidRDefault="00547993" w:rsidP="00547993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1D5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4CD7202E" w14:textId="123D794A" w:rsidR="006B4659" w:rsidRPr="00666D14" w:rsidRDefault="006B4659" w:rsidP="006B4659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B62CC65" w14:textId="0B4D5BC2" w:rsidR="00C05870" w:rsidRPr="00666D14" w:rsidRDefault="00C05870" w:rsidP="006B4659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66D14">
        <w:rPr>
          <w:rFonts w:ascii="Times New Roman" w:hAnsi="Times New Roman"/>
          <w:b/>
          <w:bCs/>
          <w:sz w:val="28"/>
          <w:szCs w:val="28"/>
          <w:lang w:val="en-US"/>
        </w:rPr>
        <w:t>3.</w:t>
      </w:r>
    </w:p>
    <w:p w14:paraId="31C5CEE3" w14:textId="731945A8" w:rsidR="00C05870" w:rsidRPr="00666D14" w:rsidRDefault="00BB5D77" w:rsidP="006B465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Сімпсона</w:t>
      </w:r>
      <w:proofErr w:type="spellEnd"/>
    </w:p>
    <w:p w14:paraId="2B923ED6" w14:textId="5D24FF07" w:rsidR="00BB5D77" w:rsidRPr="00666D14" w:rsidRDefault="002B118E" w:rsidP="00C13E7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B118E">
        <w:rPr>
          <w:rFonts w:ascii="Times New Roman" w:hAnsi="Times New Roman"/>
          <w:sz w:val="28"/>
          <w:szCs w:val="28"/>
        </w:rPr>
        <w:t>Суть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методу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полягає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в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наближенні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підінтегральної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функції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[a, b] </w:t>
      </w:r>
      <w:proofErr w:type="spellStart"/>
      <w:r w:rsidRPr="002B118E">
        <w:rPr>
          <w:rFonts w:ascii="Times New Roman" w:hAnsi="Times New Roman"/>
          <w:sz w:val="28"/>
          <w:szCs w:val="28"/>
        </w:rPr>
        <w:t>інтерполяційним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многочленом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другого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ступеня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p2 (x), </w:t>
      </w:r>
      <w:proofErr w:type="spellStart"/>
      <w:r w:rsidRPr="002B118E">
        <w:rPr>
          <w:rFonts w:ascii="Times New Roman" w:hAnsi="Times New Roman"/>
          <w:sz w:val="28"/>
          <w:szCs w:val="28"/>
        </w:rPr>
        <w:t>тобто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наближення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графіка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функції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параболою</w:t>
      </w:r>
      <w:r w:rsidRPr="00666D14">
        <w:rPr>
          <w:rFonts w:ascii="Times New Roman" w:hAnsi="Times New Roman"/>
          <w:sz w:val="28"/>
          <w:szCs w:val="28"/>
          <w:lang w:val="en-US"/>
        </w:rPr>
        <w:t>.</w:t>
      </w:r>
      <w:r w:rsidRPr="00666D14">
        <w:rPr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Для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більш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точного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обчислення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інтеграла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B118E">
        <w:rPr>
          <w:rFonts w:ascii="Times New Roman" w:hAnsi="Times New Roman"/>
          <w:sz w:val="28"/>
          <w:szCs w:val="28"/>
        </w:rPr>
        <w:t>інтервал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[a, b] </w:t>
      </w:r>
      <w:proofErr w:type="spellStart"/>
      <w:r w:rsidRPr="002B118E">
        <w:rPr>
          <w:rFonts w:ascii="Times New Roman" w:hAnsi="Times New Roman"/>
          <w:sz w:val="28"/>
          <w:szCs w:val="28"/>
        </w:rPr>
        <w:t>розбивають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N = 2n </w:t>
      </w:r>
      <w:proofErr w:type="spellStart"/>
      <w:r w:rsidRPr="002B118E">
        <w:rPr>
          <w:rFonts w:ascii="Times New Roman" w:hAnsi="Times New Roman"/>
          <w:sz w:val="28"/>
          <w:szCs w:val="28"/>
        </w:rPr>
        <w:t>елементарних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відрізків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однакової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довжини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і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застосовують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формулу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Сімпсона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складових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відрізках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2B118E">
        <w:rPr>
          <w:rFonts w:ascii="Times New Roman" w:hAnsi="Times New Roman"/>
          <w:sz w:val="28"/>
          <w:szCs w:val="28"/>
        </w:rPr>
        <w:t>Кожен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складовою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відрізок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з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сусідньої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пари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елементарних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відрізків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2B118E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вихідного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інтеграла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є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сумою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інтегрування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B118E">
        <w:rPr>
          <w:rFonts w:ascii="Times New Roman" w:hAnsi="Times New Roman"/>
          <w:sz w:val="28"/>
          <w:szCs w:val="28"/>
        </w:rPr>
        <w:t>на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складових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B118E">
        <w:rPr>
          <w:rFonts w:ascii="Times New Roman" w:hAnsi="Times New Roman"/>
          <w:sz w:val="28"/>
          <w:szCs w:val="28"/>
        </w:rPr>
        <w:t>відрізках</w:t>
      </w:r>
      <w:proofErr w:type="spellEnd"/>
    </w:p>
    <w:p w14:paraId="6F58972B" w14:textId="34AC2E7A" w:rsidR="002B118E" w:rsidRPr="00666D14" w:rsidRDefault="002B118E" w:rsidP="006B465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C7FE0DA" w14:textId="1AE23788" w:rsidR="002B118E" w:rsidRDefault="002B118E" w:rsidP="002B11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978040" wp14:editId="37002041">
            <wp:extent cx="5273749" cy="701391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1927" cy="7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E1FB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SimpsonMethod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43D40CE9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001F5C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C72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трапеции</w:t>
      </w:r>
      <w:r w:rsidRPr="00C7209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15A0AF" w14:textId="163E7CAB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 </w:t>
      </w:r>
    </w:p>
    <w:p w14:paraId="75C22B2B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(b - a) / n;</w:t>
      </w:r>
    </w:p>
    <w:p w14:paraId="34FF0968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Summa1 = 0;</w:t>
      </w:r>
    </w:p>
    <w:p w14:paraId="3718AD21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Summa2 = 0;</w:t>
      </w:r>
    </w:p>
    <w:p w14:paraId="48B6965E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B363A6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02A66E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a + </w:t>
      </w:r>
      <w:proofErr w:type="spell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40B79C9B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- 1)</w:t>
      </w:r>
    </w:p>
    <w:p w14:paraId="5EFFCD8F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7DCC54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Summa1 += Function(x1);</w:t>
      </w:r>
    </w:p>
    <w:p w14:paraId="73148323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F7C0A2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0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a + (i-1) * step;</w:t>
      </w:r>
    </w:p>
    <w:p w14:paraId="5FA60ED8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Summa2 += </w:t>
      </w:r>
      <w:proofErr w:type="gramStart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>(x1 + x2)/2);</w:t>
      </w:r>
    </w:p>
    <w:p w14:paraId="00946863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5515D" w14:textId="77777777" w:rsidR="00C72094" w:rsidRPr="00C72094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(step / 3) * (0.5*Function(a) + Summa1 + 2*Summa2 + 0.5*Function(b));</w:t>
      </w:r>
    </w:p>
    <w:p w14:paraId="27BF4DDB" w14:textId="77777777" w:rsidR="00C72094" w:rsidRPr="005E4207" w:rsidRDefault="00C72094" w:rsidP="00C72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3790EAE" w14:textId="711A8D2B" w:rsidR="002B118E" w:rsidRPr="00666D14" w:rsidRDefault="00C72094" w:rsidP="00C72094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E4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DED6A0" w14:textId="77777777" w:rsidR="002B118E" w:rsidRPr="00666D14" w:rsidRDefault="002B118E" w:rsidP="006B465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E7A0574" w14:textId="0C6948B5" w:rsidR="00547993" w:rsidRPr="00666D14" w:rsidRDefault="00ED7674" w:rsidP="006B4659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66D14">
        <w:rPr>
          <w:rFonts w:ascii="Times New Roman" w:hAnsi="Times New Roman"/>
          <w:b/>
          <w:bCs/>
          <w:sz w:val="28"/>
          <w:szCs w:val="28"/>
          <w:lang w:val="en-US"/>
        </w:rPr>
        <w:t>4.</w:t>
      </w:r>
    </w:p>
    <w:p w14:paraId="3E16F04A" w14:textId="5634D3CF" w:rsidR="00ED7674" w:rsidRPr="00666D14" w:rsidRDefault="005E4207" w:rsidP="006B465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Монте</w:t>
      </w:r>
      <w:r w:rsidRPr="00666D14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Карло</w:t>
      </w:r>
    </w:p>
    <w:p w14:paraId="43AE87B0" w14:textId="4F2CEC9B" w:rsidR="005E4207" w:rsidRDefault="00C13E74" w:rsidP="00C13E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</w:t>
      </w:r>
      <w:r w:rsidRPr="00C13E74">
        <w:rPr>
          <w:rFonts w:ascii="Times New Roman" w:hAnsi="Times New Roman"/>
          <w:sz w:val="28"/>
          <w:szCs w:val="28"/>
        </w:rPr>
        <w:t>риймаємо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проміжок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[</w:t>
      </w:r>
      <w:proofErr w:type="spellStart"/>
      <w:proofErr w:type="gramStart"/>
      <w:r w:rsidRPr="00666D14">
        <w:rPr>
          <w:rFonts w:ascii="Times New Roman" w:hAnsi="Times New Roman"/>
          <w:sz w:val="28"/>
          <w:szCs w:val="28"/>
          <w:lang w:val="en-US"/>
        </w:rPr>
        <w:t>a;b</w:t>
      </w:r>
      <w:proofErr w:type="spellEnd"/>
      <w:proofErr w:type="gramEnd"/>
      <w:r w:rsidRPr="00666D14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C13E74">
        <w:rPr>
          <w:rFonts w:ascii="Times New Roman" w:hAnsi="Times New Roman"/>
          <w:sz w:val="28"/>
          <w:szCs w:val="28"/>
        </w:rPr>
        <w:t>і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точок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далі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описує</w:t>
      </w:r>
      <w:r>
        <w:rPr>
          <w:rFonts w:ascii="Times New Roman" w:hAnsi="Times New Roman"/>
          <w:sz w:val="28"/>
          <w:szCs w:val="28"/>
        </w:rPr>
        <w:t>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функцію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прямокутником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C13E74">
        <w:rPr>
          <w:rFonts w:ascii="Times New Roman" w:hAnsi="Times New Roman"/>
          <w:sz w:val="28"/>
          <w:szCs w:val="28"/>
        </w:rPr>
        <w:t>частина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функції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3E74">
        <w:rPr>
          <w:rFonts w:ascii="Times New Roman" w:hAnsi="Times New Roman"/>
          <w:sz w:val="28"/>
          <w:szCs w:val="28"/>
        </w:rPr>
        <w:t>де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y &lt;0 </w:t>
      </w:r>
      <w:proofErr w:type="spellStart"/>
      <w:r w:rsidRPr="00C13E74">
        <w:rPr>
          <w:rFonts w:ascii="Times New Roman" w:hAnsi="Times New Roman"/>
          <w:sz w:val="28"/>
          <w:szCs w:val="28"/>
        </w:rPr>
        <w:t>вказується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3E74">
        <w:rPr>
          <w:rFonts w:ascii="Times New Roman" w:hAnsi="Times New Roman"/>
          <w:sz w:val="28"/>
          <w:szCs w:val="28"/>
        </w:rPr>
        <w:t>як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абсолютне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, y </w:t>
      </w:r>
      <w:proofErr w:type="spellStart"/>
      <w:r w:rsidRPr="00C13E74">
        <w:rPr>
          <w:rFonts w:ascii="Times New Roman" w:hAnsi="Times New Roman"/>
          <w:sz w:val="28"/>
          <w:szCs w:val="28"/>
        </w:rPr>
        <w:t>мінімум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завжди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3E74">
        <w:rPr>
          <w:rFonts w:ascii="Times New Roman" w:hAnsi="Times New Roman"/>
          <w:sz w:val="28"/>
          <w:szCs w:val="28"/>
        </w:rPr>
        <w:t>буде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13E74">
        <w:rPr>
          <w:rFonts w:ascii="Times New Roman" w:hAnsi="Times New Roman"/>
          <w:sz w:val="28"/>
          <w:szCs w:val="28"/>
        </w:rPr>
        <w:t>дорівнює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0. </w:t>
      </w:r>
      <w:r w:rsidRPr="00C13E74">
        <w:rPr>
          <w:rFonts w:ascii="Times New Roman" w:hAnsi="Times New Roman"/>
          <w:sz w:val="28"/>
          <w:szCs w:val="28"/>
        </w:rPr>
        <w:t>При попаданні за межі прямокутника максимальна межа розширюється в два рази від значення функції в цьому місці і починаємо спочатку</w:t>
      </w:r>
      <w:r>
        <w:rPr>
          <w:rFonts w:ascii="Times New Roman" w:hAnsi="Times New Roman"/>
          <w:sz w:val="28"/>
          <w:szCs w:val="28"/>
        </w:rPr>
        <w:t>.</w:t>
      </w:r>
    </w:p>
    <w:p w14:paraId="35C318BA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MonteCarloMethod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18987349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8B7796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45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E45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Монте</w:t>
      </w:r>
      <w:r w:rsidRPr="009E45B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Карло</w:t>
      </w:r>
      <w:r w:rsidRPr="009E45B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D4D8A" w14:textId="44456F5B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n;</w:t>
      </w:r>
    </w:p>
    <w:p w14:paraId="03046F4B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14:paraId="5C2E40A6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73072E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8E76F9D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1B646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9AA65E8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4643F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E56C577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E23463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proofErr w:type="gram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() * ((b-a)+a);</w:t>
      </w:r>
    </w:p>
    <w:p w14:paraId="5E005862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(Function(x));</w:t>
      </w:r>
    </w:p>
    <w:p w14:paraId="4E4B9E11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BC353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811620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total +=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AB4B4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330028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99E329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AC7F06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91EF03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funct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14:paraId="568AF3DF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BA8B2E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2E7A287F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E45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n);</w:t>
      </w:r>
    </w:p>
    <w:p w14:paraId="1F70603D" w14:textId="77777777" w:rsidR="009E45BE" w:rsidRP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(b - a) * total / n;</w:t>
      </w:r>
    </w:p>
    <w:p w14:paraId="3528BE4E" w14:textId="77777777" w:rsidR="009E45BE" w:rsidRDefault="009E45BE" w:rsidP="009E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4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9FDC2" w14:textId="0869F465" w:rsidR="000A6E50" w:rsidRPr="0048074F" w:rsidRDefault="009E45BE" w:rsidP="0048074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FD552" w14:textId="3F287BAB" w:rsidR="009E45BE" w:rsidRDefault="00D17DE2" w:rsidP="00D17DE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5D38454" wp14:editId="2247FFAE">
            <wp:extent cx="3524742" cy="70494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12321321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3793" w14:textId="1A4BE2DC" w:rsidR="00D17DE2" w:rsidRDefault="00D17DE2" w:rsidP="00D17DE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Рис.4.Результат</w:t>
      </w:r>
    </w:p>
    <w:p w14:paraId="6C4ADCB3" w14:textId="0A307E17" w:rsidR="00D17DE2" w:rsidRDefault="00863C8D" w:rsidP="00863C8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Висновки: </w:t>
      </w:r>
      <w:r>
        <w:rPr>
          <w:rFonts w:ascii="Times New Roman" w:hAnsi="Times New Roman"/>
          <w:sz w:val="28"/>
          <w:szCs w:val="28"/>
        </w:rPr>
        <w:t>у ході виконання лабораторної роботи були опрацьовані методи численного інтегрування, а саме метод прямокутників (лівих та правих), метод трапеції, метод Сімпсона (метод парабол) та метод Монте-Карло.</w:t>
      </w:r>
      <w:r w:rsidR="006C7FC2">
        <w:rPr>
          <w:rFonts w:ascii="Times New Roman" w:hAnsi="Times New Roman"/>
          <w:sz w:val="28"/>
          <w:szCs w:val="28"/>
        </w:rPr>
        <w:t xml:space="preserve"> Усі методи мають більш-менш схожі результати, але метод Монте-Карло є найбільш </w:t>
      </w:r>
      <w:r w:rsidR="006C7FC2">
        <w:rPr>
          <w:rFonts w:ascii="Times New Roman" w:hAnsi="Times New Roman"/>
          <w:sz w:val="28"/>
          <w:szCs w:val="28"/>
        </w:rPr>
        <w:lastRenderedPageBreak/>
        <w:t>універсальним, але в той же час не зовсім точним, адже це залежить від кількості згенерованих точок.</w:t>
      </w:r>
    </w:p>
    <w:p w14:paraId="01620084" w14:textId="7CA943A1" w:rsidR="00E94C58" w:rsidRDefault="00E94C58" w:rsidP="00863C8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7B2F01" w14:textId="2406BB6F" w:rsidR="00117CED" w:rsidRPr="00666D14" w:rsidRDefault="00117CED" w:rsidP="00666D14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5" w:name="_Toc40449363"/>
      <w:r w:rsidRPr="00666D1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Лабораторна робота №5</w:t>
      </w:r>
      <w:bookmarkEnd w:id="5"/>
    </w:p>
    <w:p w14:paraId="31516399" w14:textId="37D4FDA9" w:rsidR="00117CED" w:rsidRDefault="00117CED" w:rsidP="00666D14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Методи сортування</w:t>
      </w:r>
    </w:p>
    <w:p w14:paraId="01142081" w14:textId="3DDA433D" w:rsidR="00117CED" w:rsidRDefault="00117CED" w:rsidP="00117CE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Ціль роботи: </w:t>
      </w:r>
      <w:r w:rsidR="00716C50" w:rsidRPr="00716C50">
        <w:rPr>
          <w:rFonts w:ascii="Times New Roman" w:hAnsi="Times New Roman"/>
          <w:bCs/>
          <w:sz w:val="28"/>
          <w:szCs w:val="28"/>
        </w:rPr>
        <w:t>реалізація алгоритмів сортування та дослідження їх характеристик (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швидкодія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необхідний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обсяг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пам'яті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, область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застосування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="00716C50" w:rsidRPr="00716C50">
        <w:rPr>
          <w:rFonts w:ascii="Times New Roman" w:hAnsi="Times New Roman"/>
          <w:bCs/>
          <w:sz w:val="28"/>
          <w:szCs w:val="28"/>
        </w:rPr>
        <w:t>т.д</w:t>
      </w:r>
      <w:proofErr w:type="spellEnd"/>
      <w:r w:rsidR="00716C50" w:rsidRPr="00716C50">
        <w:rPr>
          <w:rFonts w:ascii="Times New Roman" w:hAnsi="Times New Roman"/>
          <w:bCs/>
          <w:sz w:val="28"/>
          <w:szCs w:val="28"/>
        </w:rPr>
        <w:t>).</w:t>
      </w:r>
    </w:p>
    <w:p w14:paraId="795252AC" w14:textId="31E49A58" w:rsidR="00716C50" w:rsidRDefault="00716C50" w:rsidP="00716C5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</w:t>
      </w:r>
    </w:p>
    <w:p w14:paraId="049471ED" w14:textId="5199BA8F" w:rsidR="00E94C58" w:rsidRDefault="00E94C58" w:rsidP="0048264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53C29A6" w14:textId="5BB64D91" w:rsidR="00482649" w:rsidRDefault="00A44C3D" w:rsidP="0048264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алгоритми сортування:</w:t>
      </w:r>
    </w:p>
    <w:p w14:paraId="7BCAA830" w14:textId="3E0F8E43" w:rsidR="00A44C3D" w:rsidRDefault="00A44C3D" w:rsidP="0048264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сортування вибором</w:t>
      </w:r>
    </w:p>
    <w:p w14:paraId="75D18172" w14:textId="1B9E702F" w:rsidR="00A44C3D" w:rsidRDefault="003A7E7C" w:rsidP="0048264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3A7E7C">
        <w:rPr>
          <w:rFonts w:ascii="Times New Roman" w:hAnsi="Times New Roman"/>
          <w:sz w:val="28"/>
          <w:szCs w:val="28"/>
        </w:rPr>
        <w:t>Ідея методу полягає в тому, щоб створювати відсортовану послідовність шляхом приєднання до неї одного елемента одним в правильному порядку</w:t>
      </w:r>
      <w:r>
        <w:rPr>
          <w:rFonts w:ascii="Times New Roman" w:hAnsi="Times New Roman"/>
          <w:sz w:val="28"/>
          <w:szCs w:val="28"/>
        </w:rPr>
        <w:t>.</w:t>
      </w:r>
    </w:p>
    <w:p w14:paraId="2CEBA8B3" w14:textId="29CD8AC7" w:rsidR="003A7E7C" w:rsidRP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3A7E7C">
        <w:rPr>
          <w:rFonts w:ascii="Times New Roman" w:hAnsi="Times New Roman"/>
          <w:sz w:val="28"/>
          <w:szCs w:val="28"/>
        </w:rPr>
        <w:t>Кроки алгоритму:</w:t>
      </w:r>
    </w:p>
    <w:p w14:paraId="67B3B756" w14:textId="4D51CCEF" w:rsidR="003A7E7C" w:rsidRP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3A7E7C">
        <w:rPr>
          <w:rFonts w:ascii="Times New Roman" w:hAnsi="Times New Roman"/>
          <w:sz w:val="28"/>
          <w:szCs w:val="28"/>
        </w:rPr>
        <w:t>знаходимо номер мінімального значення в поточному списку</w:t>
      </w:r>
    </w:p>
    <w:p w14:paraId="748D560D" w14:textId="562FC217" w:rsidR="003A7E7C" w:rsidRP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3A7E7C">
        <w:rPr>
          <w:rFonts w:ascii="Times New Roman" w:hAnsi="Times New Roman"/>
          <w:sz w:val="28"/>
          <w:szCs w:val="28"/>
        </w:rPr>
        <w:t>виробляємо обмін цього значення із значенням першої невідсортоване позиції (обмін не потрібний, якщо мінімальний елемент вже знаходиться на даній позиції)</w:t>
      </w:r>
    </w:p>
    <w:p w14:paraId="284282A2" w14:textId="0B11CF06" w:rsid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3A7E7C">
        <w:rPr>
          <w:rFonts w:ascii="Times New Roman" w:hAnsi="Times New Roman"/>
          <w:sz w:val="28"/>
          <w:szCs w:val="28"/>
        </w:rPr>
        <w:t>тепер сортуємо хвіст списку, виключивши з розгляду вже відсортовані елементи</w:t>
      </w:r>
    </w:p>
    <w:p w14:paraId="4DA4AAFC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SelectionSort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407198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52AB35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temp;</w:t>
      </w:r>
    </w:p>
    <w:p w14:paraId="5E7F0C09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proofErr w:type="spellStart"/>
      <w:proofErr w:type="gram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D91CE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 - 1;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CF722F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5C79EC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E2E86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length;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0B91B6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E1D472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[min])</w:t>
      </w:r>
    </w:p>
    <w:p w14:paraId="7EA017BD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BBB774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 = j;</w:t>
      </w:r>
    </w:p>
    <w:p w14:paraId="6279B87A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A70A44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41CCC4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E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592AA2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C561DD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485366" w14:textId="77777777" w:rsidR="003A7E7C" w:rsidRPr="003A7E7C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>[min];</w:t>
      </w:r>
    </w:p>
    <w:p w14:paraId="63B42A0C" w14:textId="77777777" w:rsidR="003A7E7C" w:rsidRPr="00666D14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E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[min] = temp;</w:t>
      </w:r>
    </w:p>
    <w:p w14:paraId="11BDFED4" w14:textId="77777777" w:rsidR="003A7E7C" w:rsidRPr="00666D14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E5D725" w14:textId="77777777" w:rsidR="003A7E7C" w:rsidRPr="00666D14" w:rsidRDefault="003A7E7C" w:rsidP="003A7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3FD08E" w14:textId="6EFE4DF6" w:rsidR="003A7E7C" w:rsidRPr="00666D14" w:rsidRDefault="003A7E7C" w:rsidP="003A7E7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19A560" w14:textId="77777777" w:rsidR="003A7E7C" w:rsidRPr="00666D14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сортування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вставками</w:t>
      </w:r>
    </w:p>
    <w:p w14:paraId="0F0F48E0" w14:textId="77777777" w:rsid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3A7E7C">
        <w:rPr>
          <w:rFonts w:ascii="Times New Roman" w:hAnsi="Times New Roman"/>
          <w:sz w:val="28"/>
          <w:szCs w:val="28"/>
        </w:rPr>
        <w:t xml:space="preserve">лгоритм </w:t>
      </w:r>
      <w:proofErr w:type="spellStart"/>
      <w:r w:rsidRPr="003A7E7C">
        <w:rPr>
          <w:rFonts w:ascii="Times New Roman" w:hAnsi="Times New Roman"/>
          <w:sz w:val="28"/>
          <w:szCs w:val="28"/>
        </w:rPr>
        <w:t>сортування</w:t>
      </w:r>
      <w:proofErr w:type="spellEnd"/>
      <w:r w:rsidRPr="003A7E7C">
        <w:rPr>
          <w:rFonts w:ascii="Times New Roman" w:hAnsi="Times New Roman"/>
          <w:sz w:val="28"/>
          <w:szCs w:val="28"/>
        </w:rPr>
        <w:t xml:space="preserve">, в </w:t>
      </w:r>
      <w:proofErr w:type="spellStart"/>
      <w:r w:rsidRPr="003A7E7C">
        <w:rPr>
          <w:rFonts w:ascii="Times New Roman" w:hAnsi="Times New Roman"/>
          <w:sz w:val="28"/>
          <w:szCs w:val="28"/>
        </w:rPr>
        <w:t>якому</w:t>
      </w:r>
      <w:proofErr w:type="spellEnd"/>
      <w:r w:rsidRPr="003A7E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A7E7C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3A7E7C">
        <w:rPr>
          <w:rFonts w:ascii="Times New Roman" w:hAnsi="Times New Roman"/>
          <w:sz w:val="28"/>
          <w:szCs w:val="28"/>
        </w:rPr>
        <w:t xml:space="preserve"> вхідної послідовності проглядаються по одному, і кожен новий надійшов елемент розміщується в підходяще місце серед раніше упорядкованих елементів </w:t>
      </w:r>
    </w:p>
    <w:p w14:paraId="2D01D3E0" w14:textId="7768F6BE" w:rsidR="003A7E7C" w:rsidRDefault="003A7E7C" w:rsidP="003A7E7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Ми розділяємо масив на 2 колекції и порівнюємо числа до тих пір, поки  друга колекція не буде порожньою.</w:t>
      </w:r>
    </w:p>
    <w:p w14:paraId="0F94A2A2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FEB54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63E47C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414344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BE2F7E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0B98F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B730C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8973DF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[min])</w:t>
      </w:r>
    </w:p>
    <w:p w14:paraId="262EE3B1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 = j;</w:t>
      </w:r>
    </w:p>
    <w:p w14:paraId="6FE1C12F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BD17A5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3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40DA3F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[min];</w:t>
      </w:r>
    </w:p>
    <w:p w14:paraId="3201A3C4" w14:textId="77777777" w:rsidR="0067345C" w:rsidRP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>[min] = temp;</w:t>
      </w:r>
    </w:p>
    <w:p w14:paraId="03F459DE" w14:textId="77777777" w:rsidR="0067345C" w:rsidRDefault="0067345C" w:rsidP="0067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3CF1F" w14:textId="50284DF3" w:rsidR="009724CE" w:rsidRDefault="0067345C" w:rsidP="006734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8940FD" w14:textId="1196ED0C" w:rsidR="009724CE" w:rsidRDefault="006342D3" w:rsidP="009724C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</w:t>
      </w:r>
      <w:proofErr w:type="spellStart"/>
      <w:r w:rsidR="00E60C73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E60C73">
        <w:rPr>
          <w:rFonts w:ascii="Times New Roman" w:hAnsi="Times New Roman"/>
          <w:sz w:val="28"/>
          <w:szCs w:val="28"/>
        </w:rPr>
        <w:t xml:space="preserve"> вставками </w:t>
      </w:r>
      <w:proofErr w:type="spellStart"/>
      <w:r w:rsidR="00E60C73">
        <w:rPr>
          <w:rFonts w:ascii="Times New Roman" w:hAnsi="Times New Roman"/>
          <w:sz w:val="28"/>
          <w:szCs w:val="28"/>
        </w:rPr>
        <w:t>двохзв’язного</w:t>
      </w:r>
      <w:proofErr w:type="spellEnd"/>
      <w:r w:rsidR="00E60C73">
        <w:rPr>
          <w:rFonts w:ascii="Times New Roman" w:hAnsi="Times New Roman"/>
          <w:sz w:val="28"/>
          <w:szCs w:val="28"/>
        </w:rPr>
        <w:t xml:space="preserve"> списку</w:t>
      </w:r>
    </w:p>
    <w:p w14:paraId="1D83557B" w14:textId="77777777" w:rsidR="001C58F0" w:rsidRDefault="001C58F0" w:rsidP="009724C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Спочатку створюємо список. Було прийняте рішення ,щоб код програми одразу при генерації чисел у список, сортував його, тобто числа одразу будуть ставати на своє місце.</w:t>
      </w:r>
    </w:p>
    <w:p w14:paraId="67D479C1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InsertionSortList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4FDCBE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D459FC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DoubleLinkedList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7C8D0723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57CDD0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7F8765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9F792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1B799F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listInsertion.Data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listInsertionNext.Data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15C3F1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0AE611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8FB23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listInsertionNext.Next.Previous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722D7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063A2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3AE2F0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10E05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23A0F9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E32B0C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76D36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current.Next.Data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listInsertionNext.Data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258237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014A66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023C3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B8E1A7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5C093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99960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E26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DC6C7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6F7E0A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listInsertionNext.Next.Previous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2EC86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788E93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2523B" w14:textId="77777777" w:rsidR="00AE2681" w:rsidRPr="00AE2681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>listInsertionNext.Previous</w:t>
      </w:r>
      <w:proofErr w:type="spellEnd"/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7E195714" w14:textId="77777777" w:rsidR="00AE2681" w:rsidRPr="00666D14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2E9C91" w14:textId="77777777" w:rsidR="00AE2681" w:rsidRPr="00666D14" w:rsidRDefault="00AE2681" w:rsidP="00AE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D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listInsertion</w:t>
      </w:r>
      <w:proofErr w:type="spell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E12A1" w14:textId="77777777" w:rsidR="00AE2681" w:rsidRPr="00666D14" w:rsidRDefault="00AE2681" w:rsidP="00AE26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7B39FE" w14:textId="77777777" w:rsidR="00AE2681" w:rsidRPr="00666D14" w:rsidRDefault="00AE2681" w:rsidP="00AE26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FC4B1" w14:textId="77777777" w:rsidR="00AE2681" w:rsidRPr="00666D14" w:rsidRDefault="00AE2681" w:rsidP="00AE26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A8460" w14:textId="77777777" w:rsidR="00D83381" w:rsidRPr="00666D14" w:rsidRDefault="00AE2681" w:rsidP="00AE268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="00D83381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D83381"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83381">
        <w:rPr>
          <w:rFonts w:ascii="Times New Roman" w:hAnsi="Times New Roman"/>
          <w:sz w:val="28"/>
          <w:szCs w:val="28"/>
        </w:rPr>
        <w:t>Шелла</w:t>
      </w:r>
      <w:r w:rsidR="00D83381"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83381">
        <w:rPr>
          <w:rFonts w:ascii="Times New Roman" w:hAnsi="Times New Roman"/>
          <w:sz w:val="28"/>
          <w:szCs w:val="28"/>
        </w:rPr>
        <w:t>за</w:t>
      </w:r>
      <w:r w:rsidR="00D83381"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83381">
        <w:rPr>
          <w:rFonts w:ascii="Times New Roman" w:hAnsi="Times New Roman"/>
          <w:sz w:val="28"/>
          <w:szCs w:val="28"/>
        </w:rPr>
        <w:t>методом</w:t>
      </w:r>
      <w:r w:rsidR="00D83381"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83381">
        <w:rPr>
          <w:rFonts w:ascii="Times New Roman" w:hAnsi="Times New Roman"/>
          <w:sz w:val="28"/>
          <w:szCs w:val="28"/>
        </w:rPr>
        <w:t>Седжвіка</w:t>
      </w:r>
      <w:proofErr w:type="spellEnd"/>
      <w:r w:rsidR="00D83381" w:rsidRPr="00666D14">
        <w:rPr>
          <w:rFonts w:ascii="Times New Roman" w:hAnsi="Times New Roman"/>
          <w:sz w:val="28"/>
          <w:szCs w:val="28"/>
          <w:lang w:val="en-US"/>
        </w:rPr>
        <w:t>.</w:t>
      </w:r>
    </w:p>
    <w:p w14:paraId="6610AAD1" w14:textId="2CBE59EC" w:rsidR="0039334D" w:rsidRDefault="00D83381" w:rsidP="00AE268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Сортування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Шелла по </w:t>
      </w:r>
      <w:proofErr w:type="spellStart"/>
      <w:r>
        <w:rPr>
          <w:rFonts w:ascii="Times New Roman" w:hAnsi="Times New Roman"/>
          <w:sz w:val="28"/>
          <w:szCs w:val="28"/>
        </w:rPr>
        <w:t>суті</w:t>
      </w:r>
      <w:proofErr w:type="spellEnd"/>
      <w:r>
        <w:rPr>
          <w:rFonts w:ascii="Times New Roman" w:hAnsi="Times New Roman"/>
          <w:sz w:val="28"/>
          <w:szCs w:val="28"/>
        </w:rPr>
        <w:t>, це модифікований варіант сортування вставками. Сортування виконується попарно. З кожною ітерацією масив сортується.</w:t>
      </w:r>
      <w:r w:rsidR="00C055F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C055F3">
        <w:rPr>
          <w:rFonts w:ascii="Times New Roman" w:hAnsi="Times New Roman"/>
          <w:sz w:val="28"/>
          <w:szCs w:val="28"/>
        </w:rPr>
        <w:t>останній</w:t>
      </w:r>
      <w:proofErr w:type="spellEnd"/>
      <w:r w:rsidR="00C055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55F3">
        <w:rPr>
          <w:rFonts w:ascii="Times New Roman" w:hAnsi="Times New Roman"/>
          <w:sz w:val="28"/>
          <w:szCs w:val="28"/>
        </w:rPr>
        <w:t>ітераціїї</w:t>
      </w:r>
      <w:proofErr w:type="spellEnd"/>
      <w:r w:rsidR="00C055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55F3">
        <w:rPr>
          <w:rFonts w:ascii="Times New Roman" w:hAnsi="Times New Roman"/>
          <w:sz w:val="28"/>
          <w:szCs w:val="28"/>
        </w:rPr>
        <w:t>масив</w:t>
      </w:r>
      <w:proofErr w:type="spellEnd"/>
      <w:r w:rsidR="00C055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55F3">
        <w:rPr>
          <w:rFonts w:ascii="Times New Roman" w:hAnsi="Times New Roman"/>
          <w:sz w:val="28"/>
          <w:szCs w:val="28"/>
        </w:rPr>
        <w:t>вже</w:t>
      </w:r>
      <w:proofErr w:type="spellEnd"/>
      <w:r w:rsidR="00C055F3">
        <w:rPr>
          <w:rFonts w:ascii="Times New Roman" w:hAnsi="Times New Roman"/>
          <w:sz w:val="28"/>
          <w:szCs w:val="28"/>
        </w:rPr>
        <w:t xml:space="preserve"> буде майже відсортований, саме тому цей метод виграє у часі звичайним метод вставками.</w:t>
      </w:r>
      <w:r w:rsidR="001C58F0">
        <w:rPr>
          <w:rFonts w:ascii="Times New Roman" w:hAnsi="Times New Roman"/>
          <w:sz w:val="28"/>
          <w:szCs w:val="28"/>
        </w:rPr>
        <w:t xml:space="preserve"> </w:t>
      </w:r>
    </w:p>
    <w:p w14:paraId="5D0874A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ShellsSort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0BF3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4FE9F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step,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2588D87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14:paraId="0DE59B70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8C65E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1, p2 = 1, p3 = 1;</w:t>
      </w:r>
    </w:p>
    <w:p w14:paraId="662EE43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-1;</w:t>
      </w:r>
    </w:p>
    <w:p w14:paraId="2FF599D9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C1BF671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CA3A5F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(++s % 2 == 0)</w:t>
      </w:r>
    </w:p>
    <w:p w14:paraId="042E28F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[s] = 8 * p1 - 6 * p2 + 1;</w:t>
      </w:r>
    </w:p>
    <w:p w14:paraId="79E5D55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35FCA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2AD70F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[s] = 9 * p1 - 9 * p3 + 1;</w:t>
      </w:r>
    </w:p>
    <w:p w14:paraId="798910FF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p2 *= 2;</w:t>
      </w:r>
    </w:p>
    <w:p w14:paraId="1A5DF4F9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p3 *= 2;</w:t>
      </w:r>
    </w:p>
    <w:p w14:paraId="218BA6BC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884F92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p1 *= 2;</w:t>
      </w:r>
    </w:p>
    <w:p w14:paraId="59613C46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(3 *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[s] &lt; </w:t>
      </w:r>
      <w:proofErr w:type="spellStart"/>
      <w:proofErr w:type="gram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inc.Length</w:t>
      </w:r>
      <w:proofErr w:type="spellEnd"/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23807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C1BE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 &gt; </w:t>
      </w:r>
      <w:proofErr w:type="gram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--s : 0;</w:t>
      </w:r>
    </w:p>
    <w:p w14:paraId="4807C2C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7B31D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&gt;= 0)</w:t>
      </w:r>
    </w:p>
    <w:p w14:paraId="442F5E8A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4AA979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 =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[s--];</w:t>
      </w:r>
    </w:p>
    <w:p w14:paraId="135482E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E28F1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step;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E55D4D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390BD8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883224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8634B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D6B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step; (j &gt;= 0) &amp;&amp; (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[j] &gt; temp); j -= step)</w:t>
      </w:r>
    </w:p>
    <w:p w14:paraId="3D063ABE" w14:textId="77777777" w:rsidR="005D6B89" w:rsidRPr="005D6B89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step] = </w:t>
      </w:r>
      <w:proofErr w:type="spellStart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30866A9" w14:textId="77777777" w:rsidR="005D6B89" w:rsidRPr="00666D14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6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>j + step] = temp;</w:t>
      </w:r>
    </w:p>
    <w:p w14:paraId="645740DA" w14:textId="77777777" w:rsidR="005D6B89" w:rsidRPr="00666D14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5FD4C6" w14:textId="77777777" w:rsidR="005D6B89" w:rsidRPr="00666D14" w:rsidRDefault="005D6B89" w:rsidP="005D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8C853C" w14:textId="09CDEDD6" w:rsidR="005D6B89" w:rsidRPr="00666D14" w:rsidRDefault="005D6B89" w:rsidP="005D6B8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29D920" w14:textId="3EB9E802" w:rsidR="005D6B89" w:rsidRPr="00666D14" w:rsidRDefault="005D6B89" w:rsidP="005D6B8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660C6" w14:textId="43913F27" w:rsidR="00347E30" w:rsidRPr="00666D14" w:rsidRDefault="00D3262E" w:rsidP="005D6B8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Ми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створюємо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масив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заповнюємо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генерацією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випадкових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чисел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простіру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System</w:t>
      </w:r>
      <w:r w:rsidRPr="00666D14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Diagnostic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використовуємо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функцію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виміру</w:t>
      </w:r>
      <w:proofErr w:type="spellEnd"/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часу</w:t>
      </w:r>
      <w:r w:rsidRPr="00666D1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сортування</w:t>
      </w:r>
      <w:proofErr w:type="spellEnd"/>
    </w:p>
    <w:p w14:paraId="69F2F75F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Stopwatch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checkTime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8EDAD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arrSelection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[2000];</w:t>
      </w:r>
    </w:p>
    <w:p w14:paraId="5692CA7B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proofErr w:type="gramEnd"/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выбором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EB935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checkTime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C40F01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arrSelection.Length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8070A8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6EA7F5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26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E546C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arrSelection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(-100, 100);</w:t>
      </w:r>
    </w:p>
    <w:p w14:paraId="5C6974B8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SelectionSort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arrSelection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FAD9B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A3E953" w14:textId="77777777" w:rsidR="00D3262E" w:rsidRPr="00D3262E" w:rsidRDefault="00D3262E" w:rsidP="00D3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checkTime.Stop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30A4BE" w14:textId="108EB6CC" w:rsidR="00D3262E" w:rsidRDefault="00D3262E" w:rsidP="00D3262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выбором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checkTime.ElapsedMilliseconds: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End"/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3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D3262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326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82B5A" w14:textId="22B9C54B" w:rsidR="00D3262E" w:rsidRDefault="0067345C" w:rsidP="00C744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EE7796" wp14:editId="1A6E855E">
            <wp:extent cx="3848100" cy="17811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A204" w14:textId="0240E013" w:rsidR="0067345C" w:rsidRDefault="0067345C" w:rsidP="00C744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Рис.5.1.Результат</w:t>
      </w:r>
    </w:p>
    <w:p w14:paraId="0DE0E69D" w14:textId="6623D579" w:rsidR="0067345C" w:rsidRDefault="00244775" w:rsidP="0024477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Можемо збільшити кількість елементів і заміряти час знову</w:t>
      </w:r>
    </w:p>
    <w:p w14:paraId="07C16C16" w14:textId="69AEC0F3" w:rsidR="00244775" w:rsidRDefault="007A731A" w:rsidP="002447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ED93A" wp14:editId="04307318">
            <wp:extent cx="3619500" cy="18192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995" w14:textId="6D283547" w:rsidR="007A731A" w:rsidRDefault="007A731A" w:rsidP="0024477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Рис.5.2.Результат</w:t>
      </w:r>
    </w:p>
    <w:p w14:paraId="3A90C441" w14:textId="419E401F" w:rsidR="007A731A" w:rsidRDefault="007A731A" w:rsidP="007A731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 значно зменшимо кількість елементів</w:t>
      </w:r>
    </w:p>
    <w:p w14:paraId="6F0ECAC9" w14:textId="07B6C937" w:rsidR="007A731A" w:rsidRDefault="00114889" w:rsidP="001148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09D49E1" wp14:editId="1D28098B">
            <wp:extent cx="4324350" cy="18478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E753" w14:textId="110C9D70" w:rsidR="00114889" w:rsidRDefault="00114889" w:rsidP="001148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Рис.5.3.Результат</w:t>
      </w:r>
    </w:p>
    <w:p w14:paraId="2C007940" w14:textId="7B5E365E" w:rsidR="00114889" w:rsidRDefault="005230F7" w:rsidP="001148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8ACAD" wp14:editId="5A4099EE">
            <wp:extent cx="6299835" cy="4168140"/>
            <wp:effectExtent l="0" t="0" r="571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BE77" w14:textId="2B994B36" w:rsidR="005230F7" w:rsidRDefault="005230F7" w:rsidP="001148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Рис.5.4.Граф</w:t>
      </w:r>
      <w:r w:rsidR="00677133"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>к</w:t>
      </w:r>
    </w:p>
    <w:p w14:paraId="13AA2E30" w14:textId="7333FC83" w:rsidR="005230F7" w:rsidRDefault="005230F7" w:rsidP="001148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6B1ECF" w14:textId="4589C269" w:rsidR="00D869DA" w:rsidRDefault="00677133" w:rsidP="000836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Висновки : </w:t>
      </w:r>
      <w:r>
        <w:rPr>
          <w:rFonts w:ascii="Times New Roman" w:hAnsi="Times New Roman"/>
          <w:sz w:val="28"/>
          <w:szCs w:val="28"/>
        </w:rPr>
        <w:t xml:space="preserve">у ході виконання лабораторної роботи </w:t>
      </w:r>
      <w:proofErr w:type="spellStart"/>
      <w:r w:rsidR="000836CB">
        <w:rPr>
          <w:rFonts w:ascii="Times New Roman" w:hAnsi="Times New Roman"/>
          <w:sz w:val="28"/>
          <w:szCs w:val="28"/>
        </w:rPr>
        <w:t>були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використані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0836CB">
        <w:rPr>
          <w:rFonts w:ascii="Times New Roman" w:hAnsi="Times New Roman"/>
          <w:sz w:val="28"/>
          <w:szCs w:val="28"/>
        </w:rPr>
        <w:t>вивчені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0836CB">
        <w:rPr>
          <w:rFonts w:ascii="Times New Roman" w:hAnsi="Times New Roman"/>
          <w:sz w:val="28"/>
          <w:szCs w:val="28"/>
        </w:rPr>
        <w:t>різні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методи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такі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="000836CB">
        <w:rPr>
          <w:rFonts w:ascii="Times New Roman" w:hAnsi="Times New Roman"/>
          <w:sz w:val="28"/>
          <w:szCs w:val="28"/>
        </w:rPr>
        <w:t>бульбашкове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36CB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836CB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вставками та </w:t>
      </w:r>
      <w:proofErr w:type="spellStart"/>
      <w:r w:rsidR="000836CB">
        <w:rPr>
          <w:rFonts w:ascii="Times New Roman" w:hAnsi="Times New Roman"/>
          <w:sz w:val="28"/>
          <w:szCs w:val="28"/>
        </w:rPr>
        <w:t>вибором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836CB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Шелла. </w:t>
      </w:r>
      <w:proofErr w:type="spellStart"/>
      <w:r w:rsidR="000836CB">
        <w:rPr>
          <w:rFonts w:ascii="Times New Roman" w:hAnsi="Times New Roman"/>
          <w:sz w:val="28"/>
          <w:szCs w:val="28"/>
        </w:rPr>
        <w:t>Останній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метод </w:t>
      </w:r>
      <w:proofErr w:type="spellStart"/>
      <w:r w:rsidR="000836CB">
        <w:rPr>
          <w:rFonts w:ascii="Times New Roman" w:hAnsi="Times New Roman"/>
          <w:sz w:val="28"/>
          <w:szCs w:val="28"/>
        </w:rPr>
        <w:t>сорування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0836CB">
        <w:rPr>
          <w:rFonts w:ascii="Times New Roman" w:hAnsi="Times New Roman"/>
          <w:sz w:val="28"/>
          <w:szCs w:val="28"/>
        </w:rPr>
        <w:t>сортування</w:t>
      </w:r>
      <w:proofErr w:type="spellEnd"/>
      <w:r w:rsidR="000836CB">
        <w:rPr>
          <w:rFonts w:ascii="Times New Roman" w:hAnsi="Times New Roman"/>
          <w:sz w:val="28"/>
          <w:szCs w:val="28"/>
        </w:rPr>
        <w:t xml:space="preserve"> Шелла , є модифікованим методом вставок та він значно виграє у часі, що ми можемо побачити на графіку або у вимірах часу у результаті виконання програми.</w:t>
      </w:r>
      <w:r w:rsidR="00BF3E93">
        <w:rPr>
          <w:rFonts w:ascii="Times New Roman" w:hAnsi="Times New Roman"/>
          <w:sz w:val="28"/>
          <w:szCs w:val="28"/>
        </w:rPr>
        <w:t xml:space="preserve"> Метод вибором та вставками у часі майже однакові. За лабораторну роботу я зрозумів, що перші алгоритми є більш простими для розуміння, але менш ефективні у виконанні, коли в той час </w:t>
      </w:r>
      <w:proofErr w:type="spellStart"/>
      <w:r w:rsidR="00BF3E93">
        <w:rPr>
          <w:rFonts w:ascii="Times New Roman" w:hAnsi="Times New Roman"/>
          <w:sz w:val="28"/>
          <w:szCs w:val="28"/>
        </w:rPr>
        <w:t>більш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3E93">
        <w:rPr>
          <w:rFonts w:ascii="Times New Roman" w:hAnsi="Times New Roman"/>
          <w:sz w:val="28"/>
          <w:szCs w:val="28"/>
        </w:rPr>
        <w:t>складний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BF3E93">
        <w:rPr>
          <w:rFonts w:ascii="Times New Roman" w:hAnsi="Times New Roman"/>
          <w:sz w:val="28"/>
          <w:szCs w:val="28"/>
        </w:rPr>
        <w:t>розуміння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метод Шелла є </w:t>
      </w:r>
      <w:proofErr w:type="spellStart"/>
      <w:r w:rsidR="00BF3E93">
        <w:rPr>
          <w:rFonts w:ascii="Times New Roman" w:hAnsi="Times New Roman"/>
          <w:sz w:val="28"/>
          <w:szCs w:val="28"/>
        </w:rPr>
        <w:t>набагато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3E93">
        <w:rPr>
          <w:rFonts w:ascii="Times New Roman" w:hAnsi="Times New Roman"/>
          <w:sz w:val="28"/>
          <w:szCs w:val="28"/>
        </w:rPr>
        <w:t>кращий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F3E93">
        <w:rPr>
          <w:rFonts w:ascii="Times New Roman" w:hAnsi="Times New Roman"/>
          <w:sz w:val="28"/>
          <w:szCs w:val="28"/>
        </w:rPr>
        <w:t>бо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3E93">
        <w:rPr>
          <w:rFonts w:ascii="Times New Roman" w:hAnsi="Times New Roman"/>
          <w:sz w:val="28"/>
          <w:szCs w:val="28"/>
        </w:rPr>
        <w:t>швидше</w:t>
      </w:r>
      <w:proofErr w:type="spellEnd"/>
      <w:r w:rsidR="00BF3E93">
        <w:rPr>
          <w:rFonts w:ascii="Times New Roman" w:hAnsi="Times New Roman"/>
          <w:sz w:val="28"/>
          <w:szCs w:val="28"/>
        </w:rPr>
        <w:t xml:space="preserve"> виконується.</w:t>
      </w:r>
      <w:r w:rsidR="00D869DA">
        <w:rPr>
          <w:rFonts w:ascii="Times New Roman" w:hAnsi="Times New Roman"/>
          <w:sz w:val="28"/>
          <w:szCs w:val="28"/>
        </w:rPr>
        <w:br w:type="page"/>
      </w:r>
    </w:p>
    <w:p w14:paraId="50F41BAC" w14:textId="77777777" w:rsidR="00677133" w:rsidRPr="00677133" w:rsidRDefault="00677133" w:rsidP="008819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E02582" w14:textId="77777777" w:rsidR="00C7441A" w:rsidRPr="00244775" w:rsidRDefault="00C7441A" w:rsidP="00C744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0E3FA7" w14:textId="77777777" w:rsidR="00E60C73" w:rsidRPr="00482649" w:rsidRDefault="00E60C73" w:rsidP="009724C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3B5689" w14:textId="77777777" w:rsidR="00893599" w:rsidRPr="00863C8D" w:rsidRDefault="00893599" w:rsidP="000E64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893599" w:rsidRPr="00863C8D" w:rsidSect="00897EBF">
      <w:headerReference w:type="default" r:id="rId42"/>
      <w:footerReference w:type="default" r:id="rId43"/>
      <w:headerReference w:type="first" r:id="rId44"/>
      <w:pgSz w:w="11906" w:h="16838"/>
      <w:pgMar w:top="50" w:right="567" w:bottom="1276" w:left="1418" w:header="283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00487" w14:textId="77777777" w:rsidR="00D0314D" w:rsidRDefault="00D0314D">
      <w:r>
        <w:separator/>
      </w:r>
    </w:p>
  </w:endnote>
  <w:endnote w:type="continuationSeparator" w:id="0">
    <w:p w14:paraId="33197C90" w14:textId="77777777" w:rsidR="00D0314D" w:rsidRDefault="00D03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39E7A" w14:textId="2FEFCA2F" w:rsidR="007225D9" w:rsidRPr="00F6528D" w:rsidRDefault="007225D9" w:rsidP="00E86BC3">
    <w:pPr>
      <w:pStyle w:val="a4"/>
      <w:rPr>
        <w:i/>
        <w:sz w:val="18"/>
        <w:szCs w:val="18"/>
      </w:rPr>
    </w:pPr>
    <w:r w:rsidRPr="000C22B7">
      <w:rPr>
        <w:i/>
        <w:sz w:val="18"/>
        <w:szCs w:val="18"/>
      </w:rPr>
      <w:t xml:space="preserve">                </w:t>
    </w:r>
    <w:r>
      <w:rPr>
        <w:i/>
        <w:sz w:val="18"/>
        <w:szCs w:val="18"/>
      </w:rPr>
      <w:t xml:space="preserve">   </w:t>
    </w:r>
    <w:r w:rsidRPr="000C22B7">
      <w:rPr>
        <w:i/>
        <w:sz w:val="18"/>
        <w:szCs w:val="18"/>
      </w:rPr>
      <w:t xml:space="preserve">  </w:t>
    </w:r>
    <w:proofErr w:type="spellStart"/>
    <w:r>
      <w:rPr>
        <w:i/>
        <w:sz w:val="18"/>
        <w:szCs w:val="18"/>
      </w:rPr>
      <w:t>Копилов</w:t>
    </w:r>
    <w:proofErr w:type="spellEnd"/>
    <w:r>
      <w:rPr>
        <w:i/>
        <w:sz w:val="18"/>
        <w:szCs w:val="18"/>
      </w:rPr>
      <w:t xml:space="preserve"> В.Р.</w:t>
    </w:r>
    <w:r>
      <w:rPr>
        <w:i/>
        <w:sz w:val="18"/>
        <w:szCs w:val="18"/>
      </w:rPr>
      <w:br/>
      <w:t xml:space="preserve">                     Петросян Р.В.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9ECD2" w14:textId="77777777" w:rsidR="00D0314D" w:rsidRDefault="00D0314D">
      <w:r>
        <w:separator/>
      </w:r>
    </w:p>
  </w:footnote>
  <w:footnote w:type="continuationSeparator" w:id="0">
    <w:p w14:paraId="6B3ADA94" w14:textId="77777777" w:rsidR="00D0314D" w:rsidRDefault="00D03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CC562" w14:textId="77777777" w:rsidR="007225D9" w:rsidRDefault="007225D9">
    <w:pPr>
      <w:pStyle w:val="a3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B7E9ED" wp14:editId="2395F633">
              <wp:simplePos x="0" y="0"/>
              <wp:positionH relativeFrom="page">
                <wp:posOffset>711835</wp:posOffset>
              </wp:positionH>
              <wp:positionV relativeFrom="page">
                <wp:posOffset>244475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C7F19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BDA62B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767B0C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EF901A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64E461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24A63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D712A" w14:textId="2D400E83" w:rsidR="007225D9" w:rsidRDefault="007225D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8F65E2" w14:textId="2E60D785" w:rsidR="007225D9" w:rsidRPr="00311F95" w:rsidRDefault="007225D9" w:rsidP="00414ECC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ЖДТУ.19.121.0</w:t>
                            </w: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.000 – З</w:t>
                            </w:r>
                          </w:p>
                          <w:p w14:paraId="0C4439AA" w14:textId="77777777" w:rsidR="007225D9" w:rsidRPr="004848EA" w:rsidRDefault="007225D9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4848EA">
                              <w:rPr>
                                <w:rFonts w:ascii="Calibri" w:hAnsi="Calibri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B7E9ED" id="Group 1" o:spid="_x0000_s1026" style="position:absolute;margin-left:56.05pt;margin-top:19.2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549C7F19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FBDA62B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14767B0C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65EF901A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464E461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50624A63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24D712A" w14:textId="2D400E83" w:rsidR="007225D9" w:rsidRDefault="007225D9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0" o:spid="_x0000_s104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048F65E2" w14:textId="2E60D785" w:rsidR="007225D9" w:rsidRPr="00311F95" w:rsidRDefault="007225D9" w:rsidP="00414ECC">
                      <w:pPr>
                        <w:pStyle w:val="a5"/>
                        <w:jc w:val="center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ЖДТУ.19.121.0</w:t>
                      </w:r>
                      <w:r>
                        <w:rPr>
                          <w:rFonts w:ascii="Calibri" w:hAnsi="Calibri"/>
                          <w:sz w:val="36"/>
                          <w:szCs w:val="36"/>
                          <w:lang w:val="ru-RU"/>
                        </w:rPr>
                        <w:t>6</w:t>
                      </w:r>
                      <w:r>
                        <w:rPr>
                          <w:rFonts w:ascii="Calibri" w:hAnsi="Calibri"/>
                          <w:sz w:val="36"/>
                          <w:szCs w:val="36"/>
                        </w:rPr>
                        <w:t>.000 – З</w:t>
                      </w:r>
                    </w:p>
                    <w:p w14:paraId="0C4439AA" w14:textId="77777777" w:rsidR="007225D9" w:rsidRPr="004848EA" w:rsidRDefault="007225D9">
                      <w:pPr>
                        <w:pStyle w:val="a5"/>
                        <w:jc w:val="center"/>
                        <w:rPr>
                          <w:rFonts w:ascii="Calibri" w:hAnsi="Calibri"/>
                          <w:sz w:val="32"/>
                        </w:rPr>
                      </w:pPr>
                      <w:r w:rsidRPr="004848EA">
                        <w:rPr>
                          <w:rFonts w:ascii="Calibri" w:hAnsi="Calibri"/>
                          <w:sz w:val="32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7F8AB" w14:textId="77777777" w:rsidR="007225D9" w:rsidRDefault="007225D9">
    <w:pPr>
      <w:pStyle w:val="a3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800" behindDoc="0" locked="1" layoutInCell="0" allowOverlap="1" wp14:anchorId="4B12D8D8" wp14:editId="215D52CA">
              <wp:simplePos x="0" y="0"/>
              <wp:positionH relativeFrom="page">
                <wp:posOffset>695325</wp:posOffset>
              </wp:positionH>
              <wp:positionV relativeFrom="page">
                <wp:posOffset>228600</wp:posOffset>
              </wp:positionV>
              <wp:extent cx="6588760" cy="10189210"/>
              <wp:effectExtent l="19050" t="19050" r="21590" b="21590"/>
              <wp:wrapNone/>
              <wp:docPr id="173" name="Группа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4DE17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4189F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47653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CCDE1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A2761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E3B8E" w14:textId="77777777" w:rsidR="007225D9" w:rsidRDefault="007225D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45029" w14:textId="7C06ADA2" w:rsidR="007225D9" w:rsidRDefault="007225D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26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49DF2" w14:textId="105AE237" w:rsidR="007225D9" w:rsidRPr="005D688A" w:rsidRDefault="007225D9" w:rsidP="009520F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</w:rPr>
                            </w:pPr>
                            <w:r w:rsidRPr="005D688A">
                              <w:rPr>
                                <w:rFonts w:ascii="ISOCPEUR" w:hAnsi="ISOCPEUR"/>
                                <w:i/>
                                <w:sz w:val="26"/>
                              </w:rPr>
                              <w:t>ДУ «Житомирська політехніка».20.</w:t>
                            </w:r>
                            <w:r w:rsidRPr="005D688A">
                              <w:rPr>
                                <w:rFonts w:ascii="ISOCPEUR" w:hAnsi="ISOCPEUR"/>
                                <w:i/>
                                <w:sz w:val="26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</w:rPr>
                              <w:t>2</w:t>
                            </w:r>
                            <w:r w:rsidRPr="005D688A">
                              <w:rPr>
                                <w:rFonts w:ascii="ISOCPEUR" w:hAnsi="ISOCPEUR"/>
                                <w:i/>
                                <w:sz w:val="26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</w:rPr>
                              <w:t>5</w:t>
                            </w:r>
                            <w:r w:rsidRPr="005D688A">
                              <w:rPr>
                                <w:rFonts w:ascii="ISOCPEUR" w:hAnsi="ISOCPEUR"/>
                                <w:i/>
                                <w:sz w:val="26"/>
                              </w:rPr>
                              <w:t>.000</w:t>
                            </w:r>
                          </w:p>
                          <w:p w14:paraId="6E9E6708" w14:textId="77777777" w:rsidR="007225D9" w:rsidRDefault="007225D9" w:rsidP="005D688A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  <w:p w14:paraId="02ED3F7D" w14:textId="7DB1A35A" w:rsidR="007225D9" w:rsidRPr="009520F2" w:rsidRDefault="007225D9" w:rsidP="009520F2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12D8D8" id="Группа 173" o:spid="_x0000_s1046" style="position:absolute;margin-left:54.75pt;margin-top:18pt;width:518.8pt;height:802.3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xrwQAAANwAAAAPAAAAZHJzL2Rvd25yZXYueG1sRE/NisIw&#10;EL4L+w5hhL1pqiy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O50vGvBAAAA3AAAAA8AAAAA&#10;AAAAAAAAAAAABwIAAGRycy9kb3ducmV2LnhtbFBLBQYAAAAAAwADALcAAAD1AgAAAAA=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2A44DE17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0294189F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24D47653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7EDCCDE1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7CBA2761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7E6E3B8E" w14:textId="77777777" w:rsidR="007225D9" w:rsidRDefault="007225D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38B45029" w14:textId="7C06ADA2" w:rsidR="007225D9" w:rsidRDefault="007225D9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26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14:paraId="22D49DF2" w14:textId="105AE237" w:rsidR="007225D9" w:rsidRPr="005D688A" w:rsidRDefault="007225D9" w:rsidP="009520F2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</w:rPr>
                      </w:pPr>
                      <w:r w:rsidRPr="005D688A">
                        <w:rPr>
                          <w:rFonts w:ascii="ISOCPEUR" w:hAnsi="ISOCPEUR"/>
                          <w:i/>
                          <w:sz w:val="26"/>
                        </w:rPr>
                        <w:t>ДУ «Житомирська політехніка».20.</w:t>
                      </w:r>
                      <w:r w:rsidRPr="005D688A">
                        <w:rPr>
                          <w:rFonts w:ascii="ISOCPEUR" w:hAnsi="ISOCPEUR"/>
                          <w:i/>
                          <w:sz w:val="26"/>
                          <w:lang w:val="en-US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6"/>
                        </w:rPr>
                        <w:t>2</w:t>
                      </w:r>
                      <w:r w:rsidRPr="005D688A">
                        <w:rPr>
                          <w:rFonts w:ascii="ISOCPEUR" w:hAnsi="ISOCPEUR"/>
                          <w:i/>
                          <w:sz w:val="26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6"/>
                        </w:rPr>
                        <w:t>5</w:t>
                      </w:r>
                      <w:r w:rsidRPr="005D688A">
                        <w:rPr>
                          <w:rFonts w:ascii="ISOCPEUR" w:hAnsi="ISOCPEUR"/>
                          <w:i/>
                          <w:sz w:val="26"/>
                        </w:rPr>
                        <w:t>.000</w:t>
                      </w:r>
                    </w:p>
                    <w:p w14:paraId="6E9E6708" w14:textId="77777777" w:rsidR="007225D9" w:rsidRDefault="007225D9" w:rsidP="005D688A">
                      <w:pPr>
                        <w:rPr>
                          <w:rFonts w:ascii="ISOCPEUR" w:hAnsi="ISOCPEUR"/>
                          <w:i/>
                        </w:rPr>
                      </w:pPr>
                    </w:p>
                    <w:p w14:paraId="02ED3F7D" w14:textId="7DB1A35A" w:rsidR="007225D9" w:rsidRPr="009520F2" w:rsidRDefault="007225D9" w:rsidP="009520F2">
                      <w:pPr>
                        <w:pStyle w:val="a5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7462" w14:textId="77777777" w:rsidR="007225D9" w:rsidRPr="0080663F" w:rsidRDefault="007225D9" w:rsidP="009F131C">
    <w:pPr>
      <w:pStyle w:val="1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358987D1" wp14:editId="44D61E98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E37B4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AD518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A1848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EC788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37852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846A9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DD305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F8414" w14:textId="02B70C4D" w:rsidR="007225D9" w:rsidRPr="002F5477" w:rsidRDefault="007225D9" w:rsidP="002F547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</w:pPr>
                            <w:r w:rsidRPr="002F5477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ДУ «Житомирська політехніка».20.12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Pr="002F5477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5</w:t>
                            </w:r>
                            <w:r w:rsidRPr="002F5477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45"/>
                      <wpg:cNvGrpSpPr>
                        <a:grpSpLocks/>
                      </wpg:cNvGrpSpPr>
                      <wpg:grpSpPr bwMode="auto">
                        <a:xfrm>
                          <a:off x="39" y="18233"/>
                          <a:ext cx="4720" cy="344"/>
                          <a:chOff x="0" y="-2194"/>
                          <a:chExt cx="19662" cy="22194"/>
                        </a:xfrm>
                      </wpg:grpSpPr>
                      <wps:wsp>
                        <wps:cNvPr id="1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40080" w14:textId="77777777" w:rsidR="007225D9" w:rsidRDefault="007225D9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944" y="-219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266F6" w14:textId="4EA89F61" w:rsidR="007225D9" w:rsidRPr="002F5477" w:rsidRDefault="007225D9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Копилов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В.Р.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60045" w14:textId="77777777" w:rsidR="007225D9" w:rsidRDefault="007225D9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B7DF8" w14:textId="21C83C91" w:rsidR="007225D9" w:rsidRDefault="007225D9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Петросян Р.В.</w:t>
                              </w:r>
                            </w:p>
                            <w:p w14:paraId="1C23517B" w14:textId="45DA6257" w:rsidR="007225D9" w:rsidRPr="00954BE3" w:rsidRDefault="007225D9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15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D79B8" w14:textId="77777777" w:rsidR="007225D9" w:rsidRDefault="007225D9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BFA6C" w14:textId="77777777" w:rsidR="007225D9" w:rsidRDefault="007225D9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24D59" w14:textId="77777777" w:rsidR="007225D9" w:rsidRDefault="007225D9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E8050" w14:textId="77777777" w:rsidR="007225D9" w:rsidRDefault="007225D9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A1BAD" w14:textId="77777777" w:rsidR="007225D9" w:rsidRDefault="007225D9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E708F" w14:textId="77777777" w:rsidR="007225D9" w:rsidRPr="002638A5" w:rsidRDefault="007225D9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B96E9" w14:textId="77777777" w:rsidR="007225D9" w:rsidRPr="00767752" w:rsidRDefault="007225D9" w:rsidP="00E86BC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t>Звіт з лабораторних робіт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098C2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D36AD" w14:textId="77777777" w:rsidR="007225D9" w:rsidRDefault="007225D9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853E5" w14:textId="39119FAF" w:rsidR="007225D9" w:rsidRPr="009E05F6" w:rsidRDefault="00594BD0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29ED2" w14:textId="5D5ED484" w:rsidR="007225D9" w:rsidRPr="00F6528D" w:rsidRDefault="007225D9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  <w:lang w:val="en-US"/>
                              </w:rPr>
                            </w:pPr>
                            <w:r w:rsidRPr="002F547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 w:rsidRPr="002F5477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Pr="002F547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КН</w:t>
                            </w:r>
                            <w:r w:rsidRPr="002F5477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-19-</w:t>
                            </w:r>
                            <w:r>
                              <w:rPr>
                                <w:rFonts w:ascii="Arial" w:hAnsi="Arial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8987D1" id="Группа 123" o:spid="_x0000_s1066" style="position:absolute;margin-left:55.65pt;margin-top:19.6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">
              <v:rect id="Rectangle 22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23" o:spid="_x0000_s10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24" o:spid="_x0000_s10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25" o:spid="_x0000_s10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26" o:spid="_x0000_s10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27" o:spid="_x0000_s10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28" o:spid="_x0000_s10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29" o:spid="_x0000_s10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30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31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32" o:spid="_x0000_s10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12EE37B4" w14:textId="77777777" w:rsidR="007225D9" w:rsidRDefault="007225D9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249AD518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548A1848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327EC788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1BB37852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2B846A9" w14:textId="77777777" w:rsidR="007225D9" w:rsidRDefault="007225D9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018DD305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8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4AAF8414" w14:textId="02B70C4D" w:rsidR="007225D9" w:rsidRPr="002F5477" w:rsidRDefault="007225D9" w:rsidP="002F547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</w:pPr>
                      <w:r w:rsidRPr="002F5477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ДУ «Житомирська політехніка».20.12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2</w:t>
                      </w:r>
                      <w:r w:rsidRPr="002F5477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5</w:t>
                      </w:r>
                      <w:r w:rsidRPr="002F5477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</w:p>
                  </w:txbxContent>
                </v:textbox>
              </v:rect>
              <v:line id="Line 40" o:spid="_x0000_s10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41" o:spid="_x0000_s10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42" o:spid="_x0000_s10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43" o:spid="_x0000_s10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44" o:spid="_x0000_s10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45" o:spid="_x0000_s1090" style="position:absolute;left:39;top:18233;width:4720;height:344" coordorigin=",-2194" coordsize="19662,2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46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00340080" w14:textId="77777777" w:rsidR="007225D9" w:rsidRDefault="007225D9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92" style="position:absolute;left:8944;top:-219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AC266F6" w14:textId="4EA89F61" w:rsidR="007225D9" w:rsidRPr="002F5477" w:rsidRDefault="007225D9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Копилов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В.Р.</w:t>
                        </w:r>
                      </w:p>
                    </w:txbxContent>
                  </v:textbox>
                </v:rect>
              </v:group>
              <v:group id="Group 48" o:spid="_x0000_s10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49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0A460045" w14:textId="77777777" w:rsidR="007225D9" w:rsidRDefault="007225D9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5FB7DF8" w14:textId="21C83C91" w:rsidR="007225D9" w:rsidRDefault="007225D9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Петросян Р.В.</w:t>
                        </w:r>
                      </w:p>
                      <w:p w14:paraId="1C23517B" w14:textId="45DA6257" w:rsidR="007225D9" w:rsidRPr="00954BE3" w:rsidRDefault="007225D9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9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52" o:spid="_x0000_s10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321D79B8" w14:textId="77777777" w:rsidR="007225D9" w:rsidRDefault="007225D9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9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56FBFA6C" w14:textId="77777777" w:rsidR="007225D9" w:rsidRDefault="007225D9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55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21324D59" w14:textId="77777777" w:rsidR="007225D9" w:rsidRDefault="007225D9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78BE8050" w14:textId="77777777" w:rsidR="007225D9" w:rsidRDefault="007225D9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1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58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1C2A1BAD" w14:textId="77777777" w:rsidR="007225D9" w:rsidRDefault="007225D9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0C3E708F" w14:textId="77777777" w:rsidR="007225D9" w:rsidRPr="002638A5" w:rsidRDefault="007225D9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1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61" o:spid="_x0000_s110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4FAB96E9" w14:textId="77777777" w:rsidR="007225D9" w:rsidRPr="00767752" w:rsidRDefault="007225D9" w:rsidP="00E86BC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>
                        <w:t>Звіт з лабораторних робіт</w:t>
                      </w:r>
                    </w:p>
                  </w:txbxContent>
                </v:textbox>
              </v:rect>
              <v:line id="Line 62" o:spid="_x0000_s11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63" o:spid="_x0000_s11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64" o:spid="_x0000_s11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65" o:spid="_x0000_s11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3B8098C2" w14:textId="77777777" w:rsidR="007225D9" w:rsidRDefault="007225D9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1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415D36AD" w14:textId="77777777" w:rsidR="007225D9" w:rsidRDefault="007225D9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1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283853E5" w14:textId="39119FAF" w:rsidR="007225D9" w:rsidRPr="009E05F6" w:rsidRDefault="00594BD0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</w:rPr>
                        <w:t>30</w:t>
                      </w:r>
                    </w:p>
                  </w:txbxContent>
                </v:textbox>
              </v:rect>
              <v:line id="Line 68" o:spid="_x0000_s11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69" o:spid="_x0000_s11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70" o:spid="_x0000_s111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0DE29ED2" w14:textId="5D5ED484" w:rsidR="007225D9" w:rsidRPr="00F6528D" w:rsidRDefault="007225D9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  <w:lang w:val="en-US"/>
                        </w:rPr>
                      </w:pPr>
                      <w:r w:rsidRPr="002F5477"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 w:rsidRPr="002F5477"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Pr="002F5477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КН</w:t>
                      </w:r>
                      <w:r w:rsidRPr="002F5477">
                        <w:rPr>
                          <w:rFonts w:ascii="Arial" w:hAnsi="Arial"/>
                          <w:sz w:val="32"/>
                          <w:szCs w:val="32"/>
                        </w:rPr>
                        <w:t>-19-</w:t>
                      </w:r>
                      <w:r>
                        <w:rPr>
                          <w:rFonts w:ascii="Arial" w:hAnsi="Arial"/>
                          <w:sz w:val="32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2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11"/>
  </w:num>
  <w:num w:numId="12">
    <w:abstractNumId w:val="13"/>
  </w:num>
  <w:num w:numId="13">
    <w:abstractNumId w:val="7"/>
  </w:num>
  <w:num w:numId="14">
    <w:abstractNumId w:val="14"/>
  </w:num>
  <w:num w:numId="15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17CB3"/>
    <w:rsid w:val="00022744"/>
    <w:rsid w:val="00027889"/>
    <w:rsid w:val="00032079"/>
    <w:rsid w:val="00037AAE"/>
    <w:rsid w:val="00040786"/>
    <w:rsid w:val="00041781"/>
    <w:rsid w:val="0004617D"/>
    <w:rsid w:val="00052654"/>
    <w:rsid w:val="0005325B"/>
    <w:rsid w:val="00065D0A"/>
    <w:rsid w:val="000663E4"/>
    <w:rsid w:val="00067E52"/>
    <w:rsid w:val="000733AE"/>
    <w:rsid w:val="0007391D"/>
    <w:rsid w:val="00074674"/>
    <w:rsid w:val="00080607"/>
    <w:rsid w:val="000806C9"/>
    <w:rsid w:val="0008202B"/>
    <w:rsid w:val="00082DDA"/>
    <w:rsid w:val="000836CB"/>
    <w:rsid w:val="000904F3"/>
    <w:rsid w:val="00090E3B"/>
    <w:rsid w:val="00091B71"/>
    <w:rsid w:val="00096498"/>
    <w:rsid w:val="000A6E50"/>
    <w:rsid w:val="000B0280"/>
    <w:rsid w:val="000B368B"/>
    <w:rsid w:val="000B4DC6"/>
    <w:rsid w:val="000B5891"/>
    <w:rsid w:val="000B6153"/>
    <w:rsid w:val="000B6D0F"/>
    <w:rsid w:val="000C5159"/>
    <w:rsid w:val="000C5C39"/>
    <w:rsid w:val="000C7205"/>
    <w:rsid w:val="000D2C0A"/>
    <w:rsid w:val="000E21D1"/>
    <w:rsid w:val="000E57FF"/>
    <w:rsid w:val="000E643E"/>
    <w:rsid w:val="000F12CA"/>
    <w:rsid w:val="000F2684"/>
    <w:rsid w:val="000F7DC9"/>
    <w:rsid w:val="00101805"/>
    <w:rsid w:val="0011226C"/>
    <w:rsid w:val="00113BC9"/>
    <w:rsid w:val="00114889"/>
    <w:rsid w:val="00117CED"/>
    <w:rsid w:val="00122665"/>
    <w:rsid w:val="00122766"/>
    <w:rsid w:val="001243BE"/>
    <w:rsid w:val="00125EC3"/>
    <w:rsid w:val="00131316"/>
    <w:rsid w:val="00135E9D"/>
    <w:rsid w:val="001379D8"/>
    <w:rsid w:val="00140114"/>
    <w:rsid w:val="00143270"/>
    <w:rsid w:val="00145FA5"/>
    <w:rsid w:val="00146CD5"/>
    <w:rsid w:val="0015702C"/>
    <w:rsid w:val="001601C0"/>
    <w:rsid w:val="001604A2"/>
    <w:rsid w:val="001632EC"/>
    <w:rsid w:val="001638E4"/>
    <w:rsid w:val="00173FDA"/>
    <w:rsid w:val="001B3921"/>
    <w:rsid w:val="001B3F8C"/>
    <w:rsid w:val="001B7F3D"/>
    <w:rsid w:val="001C0B7D"/>
    <w:rsid w:val="001C11DD"/>
    <w:rsid w:val="001C1242"/>
    <w:rsid w:val="001C133B"/>
    <w:rsid w:val="001C283F"/>
    <w:rsid w:val="001C3832"/>
    <w:rsid w:val="001C58F0"/>
    <w:rsid w:val="001D0306"/>
    <w:rsid w:val="001D1CB5"/>
    <w:rsid w:val="001D5373"/>
    <w:rsid w:val="001D6C2F"/>
    <w:rsid w:val="001E284F"/>
    <w:rsid w:val="001E6442"/>
    <w:rsid w:val="001F2D9B"/>
    <w:rsid w:val="00200C8D"/>
    <w:rsid w:val="002033DA"/>
    <w:rsid w:val="00211AF6"/>
    <w:rsid w:val="002151B1"/>
    <w:rsid w:val="00220A87"/>
    <w:rsid w:val="00221EF8"/>
    <w:rsid w:val="00236856"/>
    <w:rsid w:val="00244775"/>
    <w:rsid w:val="00245CE6"/>
    <w:rsid w:val="00246C40"/>
    <w:rsid w:val="00251DF0"/>
    <w:rsid w:val="002600DB"/>
    <w:rsid w:val="00260199"/>
    <w:rsid w:val="002609A3"/>
    <w:rsid w:val="002638A5"/>
    <w:rsid w:val="00265A9A"/>
    <w:rsid w:val="00265C70"/>
    <w:rsid w:val="002667BF"/>
    <w:rsid w:val="0027502A"/>
    <w:rsid w:val="00276271"/>
    <w:rsid w:val="00276D97"/>
    <w:rsid w:val="00287D22"/>
    <w:rsid w:val="00287E3A"/>
    <w:rsid w:val="0029576F"/>
    <w:rsid w:val="00295F80"/>
    <w:rsid w:val="002975BB"/>
    <w:rsid w:val="002A23DD"/>
    <w:rsid w:val="002A6790"/>
    <w:rsid w:val="002B118E"/>
    <w:rsid w:val="002B11B7"/>
    <w:rsid w:val="002C00EB"/>
    <w:rsid w:val="002C0734"/>
    <w:rsid w:val="002C2CAA"/>
    <w:rsid w:val="002C6A4E"/>
    <w:rsid w:val="002D359F"/>
    <w:rsid w:val="002D42F1"/>
    <w:rsid w:val="002D4331"/>
    <w:rsid w:val="002D72D9"/>
    <w:rsid w:val="002E7FC3"/>
    <w:rsid w:val="002F06E9"/>
    <w:rsid w:val="002F197E"/>
    <w:rsid w:val="002F46A5"/>
    <w:rsid w:val="002F5477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0C6F"/>
    <w:rsid w:val="00322E8B"/>
    <w:rsid w:val="00323DB1"/>
    <w:rsid w:val="00326D2B"/>
    <w:rsid w:val="003275ED"/>
    <w:rsid w:val="00327A67"/>
    <w:rsid w:val="00333F7F"/>
    <w:rsid w:val="003364A1"/>
    <w:rsid w:val="003414CF"/>
    <w:rsid w:val="00347E30"/>
    <w:rsid w:val="00355B87"/>
    <w:rsid w:val="0036430A"/>
    <w:rsid w:val="003668B6"/>
    <w:rsid w:val="00366C82"/>
    <w:rsid w:val="00377078"/>
    <w:rsid w:val="00381734"/>
    <w:rsid w:val="00383548"/>
    <w:rsid w:val="00383CD7"/>
    <w:rsid w:val="003856B0"/>
    <w:rsid w:val="00385D68"/>
    <w:rsid w:val="00386451"/>
    <w:rsid w:val="00386DD4"/>
    <w:rsid w:val="0039334D"/>
    <w:rsid w:val="003936DF"/>
    <w:rsid w:val="00395C76"/>
    <w:rsid w:val="003963BD"/>
    <w:rsid w:val="003979FE"/>
    <w:rsid w:val="00397B54"/>
    <w:rsid w:val="003A32E4"/>
    <w:rsid w:val="003A4D47"/>
    <w:rsid w:val="003A6D99"/>
    <w:rsid w:val="003A7E7C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2E2"/>
    <w:rsid w:val="003F7A5A"/>
    <w:rsid w:val="004004BC"/>
    <w:rsid w:val="0040372A"/>
    <w:rsid w:val="00407914"/>
    <w:rsid w:val="004101F4"/>
    <w:rsid w:val="004105F2"/>
    <w:rsid w:val="00414ECC"/>
    <w:rsid w:val="00415775"/>
    <w:rsid w:val="00417AF4"/>
    <w:rsid w:val="0042016E"/>
    <w:rsid w:val="00424CB3"/>
    <w:rsid w:val="004272B3"/>
    <w:rsid w:val="00431CE9"/>
    <w:rsid w:val="004335A1"/>
    <w:rsid w:val="00441BEA"/>
    <w:rsid w:val="00441D33"/>
    <w:rsid w:val="004428A5"/>
    <w:rsid w:val="00451468"/>
    <w:rsid w:val="00454D51"/>
    <w:rsid w:val="004573EE"/>
    <w:rsid w:val="004732A5"/>
    <w:rsid w:val="00473FC9"/>
    <w:rsid w:val="00474846"/>
    <w:rsid w:val="0048074F"/>
    <w:rsid w:val="00482385"/>
    <w:rsid w:val="00482649"/>
    <w:rsid w:val="0048324E"/>
    <w:rsid w:val="00483FA2"/>
    <w:rsid w:val="004848EA"/>
    <w:rsid w:val="004935B2"/>
    <w:rsid w:val="004953D0"/>
    <w:rsid w:val="00495874"/>
    <w:rsid w:val="004A2797"/>
    <w:rsid w:val="004A37BB"/>
    <w:rsid w:val="004A70B2"/>
    <w:rsid w:val="004B104B"/>
    <w:rsid w:val="004B2FA3"/>
    <w:rsid w:val="004B732E"/>
    <w:rsid w:val="004C0DA8"/>
    <w:rsid w:val="004C272D"/>
    <w:rsid w:val="004C359E"/>
    <w:rsid w:val="004C38DA"/>
    <w:rsid w:val="004C7EE5"/>
    <w:rsid w:val="004D182F"/>
    <w:rsid w:val="004D4022"/>
    <w:rsid w:val="004D677A"/>
    <w:rsid w:val="004D7D26"/>
    <w:rsid w:val="004E3941"/>
    <w:rsid w:val="004E4084"/>
    <w:rsid w:val="004E7D69"/>
    <w:rsid w:val="004F0A68"/>
    <w:rsid w:val="005001D2"/>
    <w:rsid w:val="00501644"/>
    <w:rsid w:val="00506BCB"/>
    <w:rsid w:val="00511AE4"/>
    <w:rsid w:val="00511D00"/>
    <w:rsid w:val="00512BD1"/>
    <w:rsid w:val="00514614"/>
    <w:rsid w:val="005230F7"/>
    <w:rsid w:val="00525897"/>
    <w:rsid w:val="00530562"/>
    <w:rsid w:val="00531826"/>
    <w:rsid w:val="00532F0B"/>
    <w:rsid w:val="00537F96"/>
    <w:rsid w:val="00540B21"/>
    <w:rsid w:val="005422A1"/>
    <w:rsid w:val="005453C2"/>
    <w:rsid w:val="00547993"/>
    <w:rsid w:val="0055291E"/>
    <w:rsid w:val="00565C41"/>
    <w:rsid w:val="00567D1E"/>
    <w:rsid w:val="00594BD0"/>
    <w:rsid w:val="005A20E1"/>
    <w:rsid w:val="005A2112"/>
    <w:rsid w:val="005A45E1"/>
    <w:rsid w:val="005C4711"/>
    <w:rsid w:val="005D3731"/>
    <w:rsid w:val="005D422A"/>
    <w:rsid w:val="005D688A"/>
    <w:rsid w:val="005D6B89"/>
    <w:rsid w:val="005E3725"/>
    <w:rsid w:val="005E4207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3F9A"/>
    <w:rsid w:val="00624750"/>
    <w:rsid w:val="00624799"/>
    <w:rsid w:val="006342D3"/>
    <w:rsid w:val="0064279B"/>
    <w:rsid w:val="006470A2"/>
    <w:rsid w:val="00651D76"/>
    <w:rsid w:val="0065507C"/>
    <w:rsid w:val="0066143A"/>
    <w:rsid w:val="00662CAD"/>
    <w:rsid w:val="00665A2A"/>
    <w:rsid w:val="00666D14"/>
    <w:rsid w:val="00667B59"/>
    <w:rsid w:val="0067345C"/>
    <w:rsid w:val="00677133"/>
    <w:rsid w:val="00681C05"/>
    <w:rsid w:val="00685982"/>
    <w:rsid w:val="006861A5"/>
    <w:rsid w:val="00686EA5"/>
    <w:rsid w:val="0068773B"/>
    <w:rsid w:val="006908EF"/>
    <w:rsid w:val="00691B92"/>
    <w:rsid w:val="00695104"/>
    <w:rsid w:val="006961BB"/>
    <w:rsid w:val="006965FB"/>
    <w:rsid w:val="00696902"/>
    <w:rsid w:val="006A6504"/>
    <w:rsid w:val="006B0D46"/>
    <w:rsid w:val="006B4659"/>
    <w:rsid w:val="006B6F8D"/>
    <w:rsid w:val="006C359C"/>
    <w:rsid w:val="006C3E49"/>
    <w:rsid w:val="006C7040"/>
    <w:rsid w:val="006C7E5C"/>
    <w:rsid w:val="006C7FC2"/>
    <w:rsid w:val="006D195A"/>
    <w:rsid w:val="006D45BF"/>
    <w:rsid w:val="006D54AA"/>
    <w:rsid w:val="006D6136"/>
    <w:rsid w:val="006E05DE"/>
    <w:rsid w:val="006E21D8"/>
    <w:rsid w:val="006E40BD"/>
    <w:rsid w:val="006F30A5"/>
    <w:rsid w:val="006F6F54"/>
    <w:rsid w:val="006F78CB"/>
    <w:rsid w:val="0070417A"/>
    <w:rsid w:val="007048E0"/>
    <w:rsid w:val="00706AD8"/>
    <w:rsid w:val="007131A7"/>
    <w:rsid w:val="00716C50"/>
    <w:rsid w:val="007204D3"/>
    <w:rsid w:val="0072172C"/>
    <w:rsid w:val="007225D9"/>
    <w:rsid w:val="00723BB9"/>
    <w:rsid w:val="0072667C"/>
    <w:rsid w:val="00726D34"/>
    <w:rsid w:val="00735DB1"/>
    <w:rsid w:val="007431A9"/>
    <w:rsid w:val="007508BA"/>
    <w:rsid w:val="00751A19"/>
    <w:rsid w:val="00763D44"/>
    <w:rsid w:val="00764F6A"/>
    <w:rsid w:val="007729DF"/>
    <w:rsid w:val="007751F4"/>
    <w:rsid w:val="00780A5D"/>
    <w:rsid w:val="007844F4"/>
    <w:rsid w:val="00784A72"/>
    <w:rsid w:val="007860ED"/>
    <w:rsid w:val="00790812"/>
    <w:rsid w:val="0079448A"/>
    <w:rsid w:val="00795654"/>
    <w:rsid w:val="007A1824"/>
    <w:rsid w:val="007A4B8A"/>
    <w:rsid w:val="007A6392"/>
    <w:rsid w:val="007A731A"/>
    <w:rsid w:val="007A765F"/>
    <w:rsid w:val="007B220B"/>
    <w:rsid w:val="007B3129"/>
    <w:rsid w:val="007B4933"/>
    <w:rsid w:val="007B6166"/>
    <w:rsid w:val="007C18C6"/>
    <w:rsid w:val="007C4928"/>
    <w:rsid w:val="007C4CA0"/>
    <w:rsid w:val="007C55A2"/>
    <w:rsid w:val="007C74D5"/>
    <w:rsid w:val="007E696E"/>
    <w:rsid w:val="007F0DA4"/>
    <w:rsid w:val="007F33B8"/>
    <w:rsid w:val="007F3893"/>
    <w:rsid w:val="007F5547"/>
    <w:rsid w:val="007F7069"/>
    <w:rsid w:val="00804E4B"/>
    <w:rsid w:val="00805C7A"/>
    <w:rsid w:val="0080663F"/>
    <w:rsid w:val="008109C2"/>
    <w:rsid w:val="008130D5"/>
    <w:rsid w:val="00813ABA"/>
    <w:rsid w:val="008204DB"/>
    <w:rsid w:val="008208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67C6"/>
    <w:rsid w:val="00852FFA"/>
    <w:rsid w:val="00853549"/>
    <w:rsid w:val="00856560"/>
    <w:rsid w:val="00860FFC"/>
    <w:rsid w:val="00862F78"/>
    <w:rsid w:val="00863C8D"/>
    <w:rsid w:val="00872C33"/>
    <w:rsid w:val="00880C42"/>
    <w:rsid w:val="00881911"/>
    <w:rsid w:val="00883E57"/>
    <w:rsid w:val="00891FC2"/>
    <w:rsid w:val="00892EAE"/>
    <w:rsid w:val="00893599"/>
    <w:rsid w:val="00897EBF"/>
    <w:rsid w:val="008A4BDF"/>
    <w:rsid w:val="008A4C80"/>
    <w:rsid w:val="008B5588"/>
    <w:rsid w:val="008C11F3"/>
    <w:rsid w:val="008C187B"/>
    <w:rsid w:val="008C274D"/>
    <w:rsid w:val="008C497A"/>
    <w:rsid w:val="008C5E47"/>
    <w:rsid w:val="008D133E"/>
    <w:rsid w:val="008D7844"/>
    <w:rsid w:val="008E14C9"/>
    <w:rsid w:val="008E14D4"/>
    <w:rsid w:val="008E4026"/>
    <w:rsid w:val="008E7698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58C7"/>
    <w:rsid w:val="00922CCA"/>
    <w:rsid w:val="00923505"/>
    <w:rsid w:val="00930146"/>
    <w:rsid w:val="00933C7E"/>
    <w:rsid w:val="00935A42"/>
    <w:rsid w:val="00945274"/>
    <w:rsid w:val="00945A09"/>
    <w:rsid w:val="009520F2"/>
    <w:rsid w:val="00953DA5"/>
    <w:rsid w:val="00954BE3"/>
    <w:rsid w:val="00965083"/>
    <w:rsid w:val="00965B99"/>
    <w:rsid w:val="0096748F"/>
    <w:rsid w:val="00967867"/>
    <w:rsid w:val="009708A8"/>
    <w:rsid w:val="0097220A"/>
    <w:rsid w:val="009724CE"/>
    <w:rsid w:val="009761BC"/>
    <w:rsid w:val="00976624"/>
    <w:rsid w:val="0098006A"/>
    <w:rsid w:val="0098295E"/>
    <w:rsid w:val="00985027"/>
    <w:rsid w:val="00986F5B"/>
    <w:rsid w:val="00991F25"/>
    <w:rsid w:val="00994923"/>
    <w:rsid w:val="00994C93"/>
    <w:rsid w:val="00995993"/>
    <w:rsid w:val="00995CA6"/>
    <w:rsid w:val="00996490"/>
    <w:rsid w:val="009A2191"/>
    <w:rsid w:val="009A4A85"/>
    <w:rsid w:val="009A4C0E"/>
    <w:rsid w:val="009B53A8"/>
    <w:rsid w:val="009B6EC7"/>
    <w:rsid w:val="009C32E9"/>
    <w:rsid w:val="009C5BD1"/>
    <w:rsid w:val="009C675D"/>
    <w:rsid w:val="009D2E52"/>
    <w:rsid w:val="009D35A6"/>
    <w:rsid w:val="009D3D54"/>
    <w:rsid w:val="009D40FD"/>
    <w:rsid w:val="009D555D"/>
    <w:rsid w:val="009D710D"/>
    <w:rsid w:val="009E05F6"/>
    <w:rsid w:val="009E28E7"/>
    <w:rsid w:val="009E45BE"/>
    <w:rsid w:val="009E4C33"/>
    <w:rsid w:val="009F131C"/>
    <w:rsid w:val="009F2452"/>
    <w:rsid w:val="009F44ED"/>
    <w:rsid w:val="009F7A31"/>
    <w:rsid w:val="00A002D3"/>
    <w:rsid w:val="00A004C6"/>
    <w:rsid w:val="00A0498A"/>
    <w:rsid w:val="00A04A26"/>
    <w:rsid w:val="00A0643F"/>
    <w:rsid w:val="00A1157E"/>
    <w:rsid w:val="00A159B5"/>
    <w:rsid w:val="00A222BA"/>
    <w:rsid w:val="00A22FF0"/>
    <w:rsid w:val="00A23E05"/>
    <w:rsid w:val="00A240D6"/>
    <w:rsid w:val="00A26D2B"/>
    <w:rsid w:val="00A272EA"/>
    <w:rsid w:val="00A31C24"/>
    <w:rsid w:val="00A35CFB"/>
    <w:rsid w:val="00A370AC"/>
    <w:rsid w:val="00A44C3D"/>
    <w:rsid w:val="00A46E86"/>
    <w:rsid w:val="00A47C33"/>
    <w:rsid w:val="00A54541"/>
    <w:rsid w:val="00A5546A"/>
    <w:rsid w:val="00A56360"/>
    <w:rsid w:val="00A6109F"/>
    <w:rsid w:val="00A64208"/>
    <w:rsid w:val="00A65BE9"/>
    <w:rsid w:val="00A71A59"/>
    <w:rsid w:val="00A71F13"/>
    <w:rsid w:val="00A764DE"/>
    <w:rsid w:val="00A80580"/>
    <w:rsid w:val="00A81B45"/>
    <w:rsid w:val="00A8269C"/>
    <w:rsid w:val="00A8766E"/>
    <w:rsid w:val="00A9018D"/>
    <w:rsid w:val="00A91C16"/>
    <w:rsid w:val="00A92B43"/>
    <w:rsid w:val="00A9333C"/>
    <w:rsid w:val="00A93C50"/>
    <w:rsid w:val="00A9496F"/>
    <w:rsid w:val="00A9614E"/>
    <w:rsid w:val="00A96FF1"/>
    <w:rsid w:val="00AA1465"/>
    <w:rsid w:val="00AB074F"/>
    <w:rsid w:val="00AB462F"/>
    <w:rsid w:val="00AB782D"/>
    <w:rsid w:val="00AC0C81"/>
    <w:rsid w:val="00AC5470"/>
    <w:rsid w:val="00AC59DC"/>
    <w:rsid w:val="00AC69D5"/>
    <w:rsid w:val="00AC70EB"/>
    <w:rsid w:val="00AE2681"/>
    <w:rsid w:val="00AF1D01"/>
    <w:rsid w:val="00B042D0"/>
    <w:rsid w:val="00B06EEC"/>
    <w:rsid w:val="00B10CBD"/>
    <w:rsid w:val="00B21463"/>
    <w:rsid w:val="00B22B1C"/>
    <w:rsid w:val="00B30B49"/>
    <w:rsid w:val="00B32898"/>
    <w:rsid w:val="00B3461B"/>
    <w:rsid w:val="00B361D4"/>
    <w:rsid w:val="00B40106"/>
    <w:rsid w:val="00B42382"/>
    <w:rsid w:val="00B44918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4BBC"/>
    <w:rsid w:val="00B75271"/>
    <w:rsid w:val="00B75835"/>
    <w:rsid w:val="00B81CF2"/>
    <w:rsid w:val="00B845BD"/>
    <w:rsid w:val="00B86388"/>
    <w:rsid w:val="00B866D0"/>
    <w:rsid w:val="00B868A0"/>
    <w:rsid w:val="00B86DBA"/>
    <w:rsid w:val="00B909E9"/>
    <w:rsid w:val="00B91413"/>
    <w:rsid w:val="00BA36BD"/>
    <w:rsid w:val="00BA689B"/>
    <w:rsid w:val="00BA74CD"/>
    <w:rsid w:val="00BB5D77"/>
    <w:rsid w:val="00BB667E"/>
    <w:rsid w:val="00BC09E1"/>
    <w:rsid w:val="00BC2EE4"/>
    <w:rsid w:val="00BC33E5"/>
    <w:rsid w:val="00BC3473"/>
    <w:rsid w:val="00BC73F0"/>
    <w:rsid w:val="00BD1C54"/>
    <w:rsid w:val="00BD2A90"/>
    <w:rsid w:val="00BD312C"/>
    <w:rsid w:val="00BE29DC"/>
    <w:rsid w:val="00BE3678"/>
    <w:rsid w:val="00BE6860"/>
    <w:rsid w:val="00BE79E8"/>
    <w:rsid w:val="00BF0518"/>
    <w:rsid w:val="00BF3053"/>
    <w:rsid w:val="00BF3E93"/>
    <w:rsid w:val="00BF4078"/>
    <w:rsid w:val="00BF666E"/>
    <w:rsid w:val="00BF6C22"/>
    <w:rsid w:val="00BF7C16"/>
    <w:rsid w:val="00C01E91"/>
    <w:rsid w:val="00C04EA7"/>
    <w:rsid w:val="00C055F3"/>
    <w:rsid w:val="00C05870"/>
    <w:rsid w:val="00C06CB3"/>
    <w:rsid w:val="00C10B0F"/>
    <w:rsid w:val="00C13E74"/>
    <w:rsid w:val="00C17213"/>
    <w:rsid w:val="00C1722F"/>
    <w:rsid w:val="00C21BD2"/>
    <w:rsid w:val="00C27558"/>
    <w:rsid w:val="00C27D38"/>
    <w:rsid w:val="00C30C23"/>
    <w:rsid w:val="00C32DBF"/>
    <w:rsid w:val="00C3563B"/>
    <w:rsid w:val="00C44231"/>
    <w:rsid w:val="00C47DBE"/>
    <w:rsid w:val="00C517CB"/>
    <w:rsid w:val="00C54D5F"/>
    <w:rsid w:val="00C60BBB"/>
    <w:rsid w:val="00C65061"/>
    <w:rsid w:val="00C656A0"/>
    <w:rsid w:val="00C71A26"/>
    <w:rsid w:val="00C71C7F"/>
    <w:rsid w:val="00C71C8A"/>
    <w:rsid w:val="00C72094"/>
    <w:rsid w:val="00C7441A"/>
    <w:rsid w:val="00C818DE"/>
    <w:rsid w:val="00C85E63"/>
    <w:rsid w:val="00C8603C"/>
    <w:rsid w:val="00C92A0B"/>
    <w:rsid w:val="00C94A42"/>
    <w:rsid w:val="00CA241D"/>
    <w:rsid w:val="00CA2CC8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0F1B"/>
    <w:rsid w:val="00CD1C3C"/>
    <w:rsid w:val="00CD3634"/>
    <w:rsid w:val="00CD7D33"/>
    <w:rsid w:val="00CE2BDB"/>
    <w:rsid w:val="00CE3923"/>
    <w:rsid w:val="00CE3EF4"/>
    <w:rsid w:val="00CE3F71"/>
    <w:rsid w:val="00CE7837"/>
    <w:rsid w:val="00CE7886"/>
    <w:rsid w:val="00CF1354"/>
    <w:rsid w:val="00CF1B98"/>
    <w:rsid w:val="00CF441D"/>
    <w:rsid w:val="00D0314D"/>
    <w:rsid w:val="00D07D29"/>
    <w:rsid w:val="00D12DAA"/>
    <w:rsid w:val="00D17DE2"/>
    <w:rsid w:val="00D22594"/>
    <w:rsid w:val="00D3262E"/>
    <w:rsid w:val="00D40102"/>
    <w:rsid w:val="00D4116C"/>
    <w:rsid w:val="00D47453"/>
    <w:rsid w:val="00D57541"/>
    <w:rsid w:val="00D76515"/>
    <w:rsid w:val="00D83381"/>
    <w:rsid w:val="00D843A0"/>
    <w:rsid w:val="00D85745"/>
    <w:rsid w:val="00D86870"/>
    <w:rsid w:val="00D869DA"/>
    <w:rsid w:val="00D9228D"/>
    <w:rsid w:val="00D9398B"/>
    <w:rsid w:val="00DA5908"/>
    <w:rsid w:val="00DC1FB9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6415"/>
    <w:rsid w:val="00DF7A47"/>
    <w:rsid w:val="00E01025"/>
    <w:rsid w:val="00E10B0C"/>
    <w:rsid w:val="00E11B23"/>
    <w:rsid w:val="00E170FC"/>
    <w:rsid w:val="00E216B6"/>
    <w:rsid w:val="00E2262E"/>
    <w:rsid w:val="00E25F17"/>
    <w:rsid w:val="00E46A98"/>
    <w:rsid w:val="00E46FB5"/>
    <w:rsid w:val="00E50895"/>
    <w:rsid w:val="00E50B8D"/>
    <w:rsid w:val="00E50DCF"/>
    <w:rsid w:val="00E53AC5"/>
    <w:rsid w:val="00E55F15"/>
    <w:rsid w:val="00E57033"/>
    <w:rsid w:val="00E60C73"/>
    <w:rsid w:val="00E61E31"/>
    <w:rsid w:val="00E673BB"/>
    <w:rsid w:val="00E71B4C"/>
    <w:rsid w:val="00E85A35"/>
    <w:rsid w:val="00E862B2"/>
    <w:rsid w:val="00E86BC3"/>
    <w:rsid w:val="00E9429B"/>
    <w:rsid w:val="00E94C58"/>
    <w:rsid w:val="00E9565E"/>
    <w:rsid w:val="00EA009D"/>
    <w:rsid w:val="00EA1262"/>
    <w:rsid w:val="00EA2023"/>
    <w:rsid w:val="00EA3249"/>
    <w:rsid w:val="00EA52EB"/>
    <w:rsid w:val="00EA5ADE"/>
    <w:rsid w:val="00EA73B0"/>
    <w:rsid w:val="00EB35E7"/>
    <w:rsid w:val="00EB5B61"/>
    <w:rsid w:val="00EC112C"/>
    <w:rsid w:val="00EC4169"/>
    <w:rsid w:val="00EC43D8"/>
    <w:rsid w:val="00EC5D2D"/>
    <w:rsid w:val="00ED3172"/>
    <w:rsid w:val="00ED766B"/>
    <w:rsid w:val="00ED7674"/>
    <w:rsid w:val="00EE618E"/>
    <w:rsid w:val="00EE78BC"/>
    <w:rsid w:val="00EF2415"/>
    <w:rsid w:val="00EF5F30"/>
    <w:rsid w:val="00F15231"/>
    <w:rsid w:val="00F17459"/>
    <w:rsid w:val="00F20479"/>
    <w:rsid w:val="00F2189D"/>
    <w:rsid w:val="00F268E8"/>
    <w:rsid w:val="00F27508"/>
    <w:rsid w:val="00F3405A"/>
    <w:rsid w:val="00F615BF"/>
    <w:rsid w:val="00F62A91"/>
    <w:rsid w:val="00F62F59"/>
    <w:rsid w:val="00F63918"/>
    <w:rsid w:val="00F63FAA"/>
    <w:rsid w:val="00F66105"/>
    <w:rsid w:val="00F66247"/>
    <w:rsid w:val="00F678FC"/>
    <w:rsid w:val="00F704CD"/>
    <w:rsid w:val="00F70624"/>
    <w:rsid w:val="00F71435"/>
    <w:rsid w:val="00F72096"/>
    <w:rsid w:val="00F72A9C"/>
    <w:rsid w:val="00F80F7D"/>
    <w:rsid w:val="00F81D7F"/>
    <w:rsid w:val="00F8362E"/>
    <w:rsid w:val="00F874F6"/>
    <w:rsid w:val="00F923F7"/>
    <w:rsid w:val="00F93D4C"/>
    <w:rsid w:val="00F94F15"/>
    <w:rsid w:val="00F958E1"/>
    <w:rsid w:val="00F96C97"/>
    <w:rsid w:val="00FA3A42"/>
    <w:rsid w:val="00FA7460"/>
    <w:rsid w:val="00FB353D"/>
    <w:rsid w:val="00FB7B61"/>
    <w:rsid w:val="00FB7C21"/>
    <w:rsid w:val="00FC0293"/>
    <w:rsid w:val="00FC0E64"/>
    <w:rsid w:val="00FC2E4C"/>
    <w:rsid w:val="00FC4C39"/>
    <w:rsid w:val="00FD02BA"/>
    <w:rsid w:val="00FD15B2"/>
    <w:rsid w:val="00FD7B5A"/>
    <w:rsid w:val="00FE313A"/>
    <w:rsid w:val="00FE7F06"/>
    <w:rsid w:val="00FF0F48"/>
    <w:rsid w:val="00FF148D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014A4F"/>
  <w15:docId w15:val="{4AE823B3-8ABB-4529-AAB2-F9523819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D14"/>
  </w:style>
  <w:style w:type="paragraph" w:styleId="1">
    <w:name w:val="heading 1"/>
    <w:basedOn w:val="a"/>
    <w:next w:val="a"/>
    <w:link w:val="10"/>
    <w:uiPriority w:val="9"/>
    <w:qFormat/>
    <w:rsid w:val="0066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6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D1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D14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D14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D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D1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D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basedOn w:val="a0"/>
    <w:uiPriority w:val="20"/>
    <w:qFormat/>
    <w:rsid w:val="00666D14"/>
    <w:rPr>
      <w:i/>
      <w:iCs/>
      <w:color w:val="auto"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6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666D1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66D14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666D14"/>
    <w:rPr>
      <w:i/>
      <w:iCs/>
    </w:rPr>
  </w:style>
  <w:style w:type="paragraph" w:customStyle="1" w:styleId="Textlab">
    <w:name w:val="Text_lab Знак Знак Знак"/>
    <w:basedOn w:val="a"/>
    <w:rsid w:val="004848EA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</w:rPr>
  </w:style>
  <w:style w:type="paragraph" w:customStyle="1" w:styleId="41">
    <w:name w:val="Заголовок_4 лаб"/>
    <w:basedOn w:val="4"/>
    <w:rsid w:val="004848EA"/>
    <w:pPr>
      <w:keepLines w:val="0"/>
      <w:spacing w:before="120"/>
      <w:jc w:val="center"/>
    </w:pPr>
    <w:rPr>
      <w:rFonts w:ascii="Arial" w:eastAsia="Calibri" w:hAnsi="Arial" w:cs="Times New Roman"/>
      <w:b/>
      <w:iCs w:val="0"/>
      <w:sz w:val="20"/>
    </w:rPr>
  </w:style>
  <w:style w:type="paragraph" w:customStyle="1" w:styleId="af8">
    <w:name w:val="Тема_лаб Знак"/>
    <w:basedOn w:val="Textlab"/>
    <w:rsid w:val="004848EA"/>
    <w:pPr>
      <w:spacing w:before="0"/>
      <w:jc w:val="center"/>
    </w:pPr>
    <w:rPr>
      <w:rFonts w:ascii="Arial" w:hAnsi="Arial" w:cs="Arial"/>
      <w:b/>
      <w:i/>
    </w:rPr>
  </w:style>
  <w:style w:type="paragraph" w:styleId="af9">
    <w:name w:val="footnote text"/>
    <w:basedOn w:val="a"/>
    <w:link w:val="afa"/>
    <w:uiPriority w:val="99"/>
    <w:semiHidden/>
    <w:unhideWhenUsed/>
    <w:rsid w:val="00BF305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BF3053"/>
    <w:rPr>
      <w:rFonts w:ascii="Calibri" w:eastAsia="Calibri" w:hAnsi="Calibri"/>
      <w:lang w:val="uk-UA" w:eastAsia="en-US"/>
    </w:rPr>
  </w:style>
  <w:style w:type="character" w:styleId="afb">
    <w:name w:val="footnote reference"/>
    <w:basedOn w:val="a0"/>
    <w:uiPriority w:val="99"/>
    <w:semiHidden/>
    <w:unhideWhenUsed/>
    <w:rsid w:val="00BF3053"/>
    <w:rPr>
      <w:vertAlign w:val="superscript"/>
    </w:rPr>
  </w:style>
  <w:style w:type="character" w:styleId="afc">
    <w:name w:val="Strong"/>
    <w:basedOn w:val="a0"/>
    <w:uiPriority w:val="22"/>
    <w:qFormat/>
    <w:rsid w:val="00666D14"/>
    <w:rPr>
      <w:b/>
      <w:bCs/>
      <w:color w:val="auto"/>
    </w:rPr>
  </w:style>
  <w:style w:type="paragraph" w:customStyle="1" w:styleId="Default">
    <w:name w:val="Default"/>
    <w:rsid w:val="00883E5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66D1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D14"/>
    <w:rPr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6D14"/>
    <w:rPr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66D1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66D14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66D1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d">
    <w:name w:val="caption"/>
    <w:basedOn w:val="a"/>
    <w:next w:val="a"/>
    <w:uiPriority w:val="35"/>
    <w:semiHidden/>
    <w:unhideWhenUsed/>
    <w:qFormat/>
    <w:rsid w:val="00666D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e">
    <w:name w:val="Title"/>
    <w:basedOn w:val="a"/>
    <w:next w:val="a"/>
    <w:link w:val="aff"/>
    <w:uiPriority w:val="10"/>
    <w:qFormat/>
    <w:rsid w:val="00666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">
    <w:name w:val="Заголовок Знак"/>
    <w:basedOn w:val="a0"/>
    <w:link w:val="afe"/>
    <w:uiPriority w:val="10"/>
    <w:rsid w:val="00666D1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"/>
    <w:next w:val="a"/>
    <w:link w:val="aff1"/>
    <w:uiPriority w:val="11"/>
    <w:qFormat/>
    <w:rsid w:val="00666D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1">
    <w:name w:val="Подзаголовок Знак"/>
    <w:basedOn w:val="a0"/>
    <w:link w:val="aff0"/>
    <w:uiPriority w:val="11"/>
    <w:rsid w:val="00666D14"/>
    <w:rPr>
      <w:color w:val="5A5A5A" w:themeColor="text1" w:themeTint="A5"/>
      <w:spacing w:val="15"/>
    </w:rPr>
  </w:style>
  <w:style w:type="paragraph" w:styleId="21">
    <w:name w:val="Quote"/>
    <w:basedOn w:val="a"/>
    <w:next w:val="a"/>
    <w:link w:val="22"/>
    <w:uiPriority w:val="29"/>
    <w:qFormat/>
    <w:rsid w:val="00666D1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6D14"/>
    <w:rPr>
      <w:i/>
      <w:iCs/>
      <w:color w:val="404040" w:themeColor="text1" w:themeTint="BF"/>
    </w:rPr>
  </w:style>
  <w:style w:type="paragraph" w:styleId="aff2">
    <w:name w:val="Intense Quote"/>
    <w:basedOn w:val="a"/>
    <w:next w:val="a"/>
    <w:link w:val="aff3"/>
    <w:uiPriority w:val="30"/>
    <w:qFormat/>
    <w:rsid w:val="00666D1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3">
    <w:name w:val="Выделенная цитата Знак"/>
    <w:basedOn w:val="a0"/>
    <w:link w:val="aff2"/>
    <w:uiPriority w:val="30"/>
    <w:rsid w:val="00666D14"/>
    <w:rPr>
      <w:i/>
      <w:iCs/>
      <w:color w:val="4F81BD" w:themeColor="accent1"/>
    </w:rPr>
  </w:style>
  <w:style w:type="character" w:styleId="aff4">
    <w:name w:val="Subtle Emphasis"/>
    <w:basedOn w:val="a0"/>
    <w:uiPriority w:val="19"/>
    <w:qFormat/>
    <w:rsid w:val="00666D14"/>
    <w:rPr>
      <w:i/>
      <w:iCs/>
      <w:color w:val="404040" w:themeColor="text1" w:themeTint="BF"/>
    </w:rPr>
  </w:style>
  <w:style w:type="character" w:styleId="aff5">
    <w:name w:val="Intense Emphasis"/>
    <w:basedOn w:val="a0"/>
    <w:uiPriority w:val="21"/>
    <w:qFormat/>
    <w:rsid w:val="00666D14"/>
    <w:rPr>
      <w:i/>
      <w:iCs/>
      <w:color w:val="4F81BD" w:themeColor="accent1"/>
    </w:rPr>
  </w:style>
  <w:style w:type="character" w:styleId="aff6">
    <w:name w:val="Subtle Reference"/>
    <w:basedOn w:val="a0"/>
    <w:uiPriority w:val="31"/>
    <w:qFormat/>
    <w:rsid w:val="00666D14"/>
    <w:rPr>
      <w:smallCaps/>
      <w:color w:val="404040" w:themeColor="text1" w:themeTint="BF"/>
    </w:rPr>
  </w:style>
  <w:style w:type="character" w:styleId="aff7">
    <w:name w:val="Intense Reference"/>
    <w:basedOn w:val="a0"/>
    <w:uiPriority w:val="32"/>
    <w:qFormat/>
    <w:rsid w:val="00666D14"/>
    <w:rPr>
      <w:b/>
      <w:bCs/>
      <w:smallCaps/>
      <w:color w:val="4F81BD" w:themeColor="accent1"/>
      <w:spacing w:val="5"/>
    </w:rPr>
  </w:style>
  <w:style w:type="character" w:styleId="aff8">
    <w:name w:val="Book Title"/>
    <w:basedOn w:val="a0"/>
    <w:uiPriority w:val="33"/>
    <w:qFormat/>
    <w:rsid w:val="00666D14"/>
    <w:rPr>
      <w:b/>
      <w:bCs/>
      <w:i/>
      <w:iCs/>
      <w:spacing w:val="5"/>
    </w:rPr>
  </w:style>
  <w:style w:type="paragraph" w:styleId="aff9">
    <w:name w:val="TOC Heading"/>
    <w:basedOn w:val="1"/>
    <w:next w:val="a"/>
    <w:uiPriority w:val="39"/>
    <w:unhideWhenUsed/>
    <w:qFormat/>
    <w:rsid w:val="00666D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6D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7C220-C785-462F-A66D-ED46AA6B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2800</TotalTime>
  <Pages>31</Pages>
  <Words>4395</Words>
  <Characters>25055</Characters>
  <Application>Microsoft Office Word</Application>
  <DocSecurity>0</DocSecurity>
  <Lines>208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BPC</Company>
  <LinksUpToDate>false</LinksUpToDate>
  <CharactersWithSpaces>29392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Копылов</dc:creator>
  <cp:lastModifiedBy>tamskray25@gmail.com</cp:lastModifiedBy>
  <cp:revision>197</cp:revision>
  <cp:lastPrinted>2015-03-05T20:32:00Z</cp:lastPrinted>
  <dcterms:created xsi:type="dcterms:W3CDTF">2019-02-26T16:57:00Z</dcterms:created>
  <dcterms:modified xsi:type="dcterms:W3CDTF">2020-05-15T12:35:00Z</dcterms:modified>
</cp:coreProperties>
</file>